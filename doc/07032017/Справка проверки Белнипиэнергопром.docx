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A6F" w:rsidRPr="001C0F3E" w:rsidRDefault="000B0A6F" w:rsidP="00B87041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1C0F3E">
        <w:rPr>
          <w:rFonts w:ascii="Times New Roman" w:hAnsi="Times New Roman"/>
          <w:b/>
          <w:sz w:val="28"/>
          <w:szCs w:val="28"/>
        </w:rPr>
        <w:t xml:space="preserve">Справка проверки </w:t>
      </w:r>
      <w:r>
        <w:rPr>
          <w:rFonts w:ascii="Times New Roman" w:hAnsi="Times New Roman"/>
          <w:b/>
          <w:sz w:val="28"/>
          <w:szCs w:val="28"/>
        </w:rPr>
        <w:t xml:space="preserve">имущественных отношений проектного </w:t>
      </w:r>
      <w:r w:rsidRPr="001C0F3E">
        <w:rPr>
          <w:rFonts w:ascii="Times New Roman" w:hAnsi="Times New Roman"/>
          <w:b/>
          <w:sz w:val="28"/>
          <w:szCs w:val="28"/>
        </w:rPr>
        <w:t xml:space="preserve"> научно-исследователь</w:t>
      </w:r>
      <w:r>
        <w:rPr>
          <w:rFonts w:ascii="Times New Roman" w:hAnsi="Times New Roman"/>
          <w:b/>
          <w:sz w:val="28"/>
          <w:szCs w:val="28"/>
        </w:rPr>
        <w:t xml:space="preserve">ского </w:t>
      </w:r>
      <w:r w:rsidRPr="001C0F3E">
        <w:rPr>
          <w:rFonts w:ascii="Times New Roman" w:hAnsi="Times New Roman"/>
          <w:b/>
          <w:sz w:val="28"/>
          <w:szCs w:val="28"/>
        </w:rPr>
        <w:t xml:space="preserve"> республиканского унитарного предприятия «Б</w:t>
      </w:r>
      <w:r>
        <w:rPr>
          <w:rFonts w:ascii="Times New Roman" w:hAnsi="Times New Roman"/>
          <w:b/>
          <w:sz w:val="28"/>
          <w:szCs w:val="28"/>
        </w:rPr>
        <w:t>елнипиэнергопром</w:t>
      </w:r>
      <w:r w:rsidRPr="001C0F3E">
        <w:rPr>
          <w:rFonts w:ascii="Times New Roman" w:hAnsi="Times New Roman"/>
          <w:b/>
          <w:sz w:val="28"/>
          <w:szCs w:val="28"/>
        </w:rPr>
        <w:t>».</w:t>
      </w:r>
    </w:p>
    <w:p w:rsidR="000B0A6F" w:rsidRPr="00664124" w:rsidRDefault="000B0A6F" w:rsidP="00B8704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B0A6F" w:rsidRPr="00664124" w:rsidRDefault="000B0A6F" w:rsidP="00B8704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64124">
        <w:rPr>
          <w:rFonts w:ascii="Times New Roman" w:hAnsi="Times New Roman"/>
          <w:sz w:val="28"/>
          <w:szCs w:val="28"/>
        </w:rPr>
        <w:t>В ходе проверки эффективности использования государственного имущества РУП «Б</w:t>
      </w:r>
      <w:r>
        <w:rPr>
          <w:rFonts w:ascii="Times New Roman" w:hAnsi="Times New Roman"/>
          <w:sz w:val="28"/>
          <w:szCs w:val="28"/>
        </w:rPr>
        <w:t>елнипиэнергопром</w:t>
      </w:r>
      <w:r w:rsidRPr="00664124">
        <w:rPr>
          <w:rFonts w:ascii="Times New Roman" w:hAnsi="Times New Roman"/>
          <w:sz w:val="28"/>
          <w:szCs w:val="28"/>
        </w:rPr>
        <w:t xml:space="preserve">» за период с 1 января 2014 по </w:t>
      </w:r>
      <w:r w:rsidRPr="00664124">
        <w:rPr>
          <w:rFonts w:ascii="Times New Roman" w:hAnsi="Times New Roman"/>
          <w:sz w:val="28"/>
          <w:szCs w:val="28"/>
        </w:rPr>
        <w:br/>
        <w:t>3</w:t>
      </w:r>
      <w:r>
        <w:rPr>
          <w:rFonts w:ascii="Times New Roman" w:hAnsi="Times New Roman"/>
          <w:sz w:val="28"/>
          <w:szCs w:val="28"/>
        </w:rPr>
        <w:t>1</w:t>
      </w:r>
      <w:r w:rsidRPr="006641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декабря</w:t>
      </w:r>
      <w:r w:rsidRPr="00664124">
        <w:rPr>
          <w:rFonts w:ascii="Times New Roman" w:hAnsi="Times New Roman"/>
          <w:sz w:val="28"/>
          <w:szCs w:val="28"/>
        </w:rPr>
        <w:t xml:space="preserve"> 2016 установлено следующее.</w:t>
      </w:r>
    </w:p>
    <w:p w:rsidR="000B0A6F" w:rsidRPr="00664124" w:rsidRDefault="000B0A6F" w:rsidP="00B8704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64124">
        <w:rPr>
          <w:rFonts w:ascii="Times New Roman" w:hAnsi="Times New Roman"/>
          <w:sz w:val="28"/>
          <w:szCs w:val="28"/>
        </w:rPr>
        <w:t xml:space="preserve"> 1. Предприятие арендует капитальное строение</w:t>
      </w:r>
      <w:r>
        <w:rPr>
          <w:rFonts w:ascii="Times New Roman" w:hAnsi="Times New Roman"/>
          <w:sz w:val="28"/>
          <w:szCs w:val="28"/>
        </w:rPr>
        <w:t xml:space="preserve">, площадью </w:t>
      </w:r>
      <w:r>
        <w:rPr>
          <w:rFonts w:ascii="Times New Roman" w:hAnsi="Times New Roman"/>
          <w:sz w:val="28"/>
          <w:szCs w:val="28"/>
        </w:rPr>
        <w:br/>
        <w:t>1049,00  кв.м.</w:t>
      </w:r>
      <w:r w:rsidRPr="00664124">
        <w:rPr>
          <w:rFonts w:ascii="Times New Roman" w:hAnsi="Times New Roman"/>
          <w:sz w:val="28"/>
          <w:szCs w:val="28"/>
        </w:rPr>
        <w:t>, расположенн</w:t>
      </w:r>
      <w:r>
        <w:rPr>
          <w:rFonts w:ascii="Times New Roman" w:hAnsi="Times New Roman"/>
          <w:sz w:val="28"/>
          <w:szCs w:val="28"/>
        </w:rPr>
        <w:t>ое</w:t>
      </w:r>
      <w:r w:rsidRPr="00664124">
        <w:rPr>
          <w:rFonts w:ascii="Times New Roman" w:hAnsi="Times New Roman"/>
          <w:sz w:val="28"/>
          <w:szCs w:val="28"/>
        </w:rPr>
        <w:t xml:space="preserve"> по адресу: г.</w:t>
      </w:r>
      <w:r>
        <w:rPr>
          <w:rFonts w:ascii="Times New Roman" w:hAnsi="Times New Roman"/>
          <w:sz w:val="28"/>
          <w:szCs w:val="28"/>
        </w:rPr>
        <w:t xml:space="preserve"> </w:t>
      </w:r>
      <w:r w:rsidRPr="00664124">
        <w:rPr>
          <w:rFonts w:ascii="Times New Roman" w:hAnsi="Times New Roman"/>
          <w:sz w:val="28"/>
          <w:szCs w:val="28"/>
        </w:rPr>
        <w:t xml:space="preserve">Минск, </w:t>
      </w:r>
      <w:r>
        <w:rPr>
          <w:rFonts w:ascii="Times New Roman" w:hAnsi="Times New Roman"/>
          <w:sz w:val="28"/>
          <w:szCs w:val="28"/>
        </w:rPr>
        <w:t>ул. Романовская Слобода, 7а</w:t>
      </w:r>
      <w:r w:rsidRPr="0066412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литер А </w:t>
      </w:r>
      <w:r w:rsidRPr="00436C26">
        <w:rPr>
          <w:rFonts w:ascii="Times New Roman" w:hAnsi="Times New Roman"/>
          <w:sz w:val="28"/>
          <w:szCs w:val="28"/>
        </w:rPr>
        <w:t>3/к</w:t>
      </w:r>
      <w:r w:rsidRPr="00664124">
        <w:rPr>
          <w:rFonts w:ascii="Times New Roman" w:hAnsi="Times New Roman"/>
          <w:sz w:val="28"/>
          <w:szCs w:val="28"/>
        </w:rPr>
        <w:t xml:space="preserve"> на основании договора аренды капитальных строений (зданий, сооружений), изолированных помещений, их частей, находящихся в республиканской собственности от </w:t>
      </w:r>
      <w:r>
        <w:rPr>
          <w:rFonts w:ascii="Times New Roman" w:hAnsi="Times New Roman"/>
          <w:sz w:val="28"/>
          <w:szCs w:val="28"/>
        </w:rPr>
        <w:t>23.07.2012 г.</w:t>
      </w:r>
      <w:r w:rsidRPr="00664124">
        <w:rPr>
          <w:rFonts w:ascii="Times New Roman" w:hAnsi="Times New Roman"/>
          <w:sz w:val="28"/>
          <w:szCs w:val="28"/>
        </w:rPr>
        <w:t xml:space="preserve"> №</w:t>
      </w:r>
      <w:r>
        <w:rPr>
          <w:rFonts w:ascii="Times New Roman" w:hAnsi="Times New Roman"/>
          <w:sz w:val="28"/>
          <w:szCs w:val="28"/>
        </w:rPr>
        <w:t>1307539</w:t>
      </w:r>
      <w:r w:rsidRPr="0066412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Арендодателем выступает государственное учреждение «Главное хозяйственное управление» Управления делами Президента Республики Беларусь.</w:t>
      </w:r>
    </w:p>
    <w:p w:rsidR="000B0A6F" w:rsidRDefault="000B0A6F" w:rsidP="00B8704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64124">
        <w:rPr>
          <w:rFonts w:ascii="Times New Roman" w:hAnsi="Times New Roman"/>
          <w:sz w:val="28"/>
          <w:szCs w:val="28"/>
        </w:rPr>
        <w:t xml:space="preserve">Расчет арендной платы за пользование имуществом производится в соответствии с Указом Президента Республики Беларусь от 29 марта </w:t>
      </w:r>
      <w:smartTag w:uri="urn:schemas-microsoft-com:office:smarttags" w:element="metricconverter">
        <w:smartTagPr>
          <w:attr w:name="ProductID" w:val="2012 г"/>
        </w:smartTagPr>
        <w:r w:rsidRPr="00664124">
          <w:rPr>
            <w:rFonts w:ascii="Times New Roman" w:hAnsi="Times New Roman"/>
            <w:sz w:val="28"/>
            <w:szCs w:val="28"/>
          </w:rPr>
          <w:t>2012 г</w:t>
        </w:r>
      </w:smartTag>
      <w:r w:rsidRPr="00664124">
        <w:rPr>
          <w:rFonts w:ascii="Times New Roman" w:hAnsi="Times New Roman"/>
          <w:sz w:val="28"/>
          <w:szCs w:val="28"/>
        </w:rPr>
        <w:t>. №150 «О некоторых вопросах аренды и безвоз</w:t>
      </w:r>
      <w:r>
        <w:rPr>
          <w:rFonts w:ascii="Times New Roman" w:hAnsi="Times New Roman"/>
          <w:sz w:val="28"/>
          <w:szCs w:val="28"/>
        </w:rPr>
        <w:t xml:space="preserve">мездного пользования имуществом» и утвержденного им </w:t>
      </w:r>
      <w:r w:rsidRPr="00E54687">
        <w:rPr>
          <w:rFonts w:ascii="Times New Roman" w:hAnsi="Times New Roman"/>
          <w:sz w:val="28"/>
          <w:szCs w:val="28"/>
        </w:rPr>
        <w:t xml:space="preserve">Положения о порядке определения размера арендной платы при сдаче в аренду капитальных строений </w:t>
      </w:r>
      <w:r w:rsidRPr="00E54687">
        <w:rPr>
          <w:rFonts w:ascii="Times New Roman" w:hAnsi="Times New Roman"/>
          <w:sz w:val="28"/>
          <w:szCs w:val="28"/>
        </w:rPr>
        <w:br/>
        <w:t>(зданий, сооружений), изолированных помещений, машино-мест, их частей</w:t>
      </w:r>
      <w:r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br/>
        <w:t>(далее – Положение)</w:t>
      </w:r>
      <w:r w:rsidRPr="00664124">
        <w:rPr>
          <w:rFonts w:ascii="Times New Roman" w:hAnsi="Times New Roman"/>
          <w:sz w:val="28"/>
          <w:szCs w:val="28"/>
        </w:rPr>
        <w:t xml:space="preserve">. </w:t>
      </w:r>
    </w:p>
    <w:p w:rsidR="000B0A6F" w:rsidRDefault="000B0A6F" w:rsidP="00B8704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Дополнительным соглашением №1307539б от 10.08.2016 г. расчет арендной платы в месяц рассчитывается в соответствии с п.11 Положения, исходя из суммы начисленной амортизации, земельного налога или арендной платы за земельный участок, налога на недвижимость, других обязательных платежей в бюджет, уплачиваемых арендодателем в соответствии с законодательством, и прибыли исходя из рентабельности не более 30 процентов и составляет 5 679 рублей 7 копеек в месяц. </w:t>
      </w:r>
    </w:p>
    <w:p w:rsidR="000B0A6F" w:rsidRPr="00664124" w:rsidRDefault="000B0A6F" w:rsidP="00B8704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64124">
        <w:rPr>
          <w:rFonts w:ascii="Times New Roman" w:hAnsi="Times New Roman"/>
          <w:sz w:val="28"/>
          <w:szCs w:val="28"/>
        </w:rPr>
        <w:t>Нарушений порядка расчетов размеров арендных платежей не установлено.</w:t>
      </w:r>
    </w:p>
    <w:p w:rsidR="000B0A6F" w:rsidRPr="00664124" w:rsidRDefault="000B0A6F" w:rsidP="00B8704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64124"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>Проверены</w:t>
      </w:r>
      <w:r w:rsidRPr="00664124">
        <w:rPr>
          <w:rFonts w:ascii="Times New Roman" w:hAnsi="Times New Roman"/>
          <w:sz w:val="28"/>
          <w:szCs w:val="28"/>
        </w:rPr>
        <w:t xml:space="preserve"> правоустанавливающих до</w:t>
      </w:r>
      <w:r>
        <w:rPr>
          <w:rFonts w:ascii="Times New Roman" w:hAnsi="Times New Roman"/>
          <w:sz w:val="28"/>
          <w:szCs w:val="28"/>
        </w:rPr>
        <w:t>кументы</w:t>
      </w:r>
      <w:r w:rsidRPr="00664124">
        <w:rPr>
          <w:rFonts w:ascii="Times New Roman" w:hAnsi="Times New Roman"/>
          <w:sz w:val="28"/>
          <w:szCs w:val="28"/>
        </w:rPr>
        <w:t xml:space="preserve"> на здания и сооружения РУП «Бел</w:t>
      </w:r>
      <w:r>
        <w:rPr>
          <w:rFonts w:ascii="Times New Roman" w:hAnsi="Times New Roman"/>
          <w:sz w:val="28"/>
          <w:szCs w:val="28"/>
        </w:rPr>
        <w:t>нипиэнергопром», подлежащие</w:t>
      </w:r>
      <w:r w:rsidRPr="00664124">
        <w:rPr>
          <w:rFonts w:ascii="Times New Roman" w:hAnsi="Times New Roman"/>
          <w:sz w:val="28"/>
          <w:szCs w:val="28"/>
        </w:rPr>
        <w:t xml:space="preserve"> государственной регистрации.</w:t>
      </w:r>
    </w:p>
    <w:p w:rsidR="000B0A6F" w:rsidRPr="00664124" w:rsidRDefault="000B0A6F" w:rsidP="004C38A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В соответствии с </w:t>
      </w:r>
      <w:r w:rsidRPr="00664124">
        <w:rPr>
          <w:rFonts w:ascii="Times New Roman" w:hAnsi="Times New Roman"/>
          <w:sz w:val="28"/>
          <w:szCs w:val="28"/>
        </w:rPr>
        <w:t xml:space="preserve"> представленной </w:t>
      </w:r>
      <w:r>
        <w:rPr>
          <w:rFonts w:ascii="Times New Roman" w:hAnsi="Times New Roman"/>
          <w:sz w:val="28"/>
          <w:szCs w:val="28"/>
        </w:rPr>
        <w:t>оборотно-сальдовой ведомостью по счету: 01.1 Основные средства на балансе  организации,</w:t>
      </w:r>
      <w:r w:rsidRPr="006641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числятся </w:t>
      </w:r>
      <w:r w:rsidRPr="00664124">
        <w:rPr>
          <w:rFonts w:ascii="Times New Roman" w:hAnsi="Times New Roman"/>
          <w:sz w:val="28"/>
          <w:szCs w:val="28"/>
        </w:rPr>
        <w:t xml:space="preserve"> следующие объекты:</w:t>
      </w:r>
    </w:p>
    <w:p w:rsidR="000B0A6F" w:rsidRPr="00664124" w:rsidRDefault="000B0A6F" w:rsidP="00B8704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64124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Здание гаража</w:t>
      </w:r>
      <w:r w:rsidRPr="00664124">
        <w:rPr>
          <w:rFonts w:ascii="Times New Roman" w:hAnsi="Times New Roman"/>
          <w:sz w:val="28"/>
          <w:szCs w:val="28"/>
        </w:rPr>
        <w:t>.  Расположен</w:t>
      </w:r>
      <w:r>
        <w:rPr>
          <w:rFonts w:ascii="Times New Roman" w:hAnsi="Times New Roman"/>
          <w:sz w:val="28"/>
          <w:szCs w:val="28"/>
        </w:rPr>
        <w:t>о</w:t>
      </w:r>
      <w:r w:rsidRPr="00664124">
        <w:rPr>
          <w:rFonts w:ascii="Times New Roman" w:hAnsi="Times New Roman"/>
          <w:sz w:val="28"/>
          <w:szCs w:val="28"/>
        </w:rPr>
        <w:t xml:space="preserve"> по адресу: г. Минск, ул.</w:t>
      </w:r>
      <w:r>
        <w:rPr>
          <w:rFonts w:ascii="Times New Roman" w:hAnsi="Times New Roman"/>
          <w:sz w:val="28"/>
          <w:szCs w:val="28"/>
        </w:rPr>
        <w:t>Романовская Слобода, 5А</w:t>
      </w:r>
      <w:r w:rsidRPr="00664124">
        <w:rPr>
          <w:rFonts w:ascii="Times New Roman" w:hAnsi="Times New Roman"/>
          <w:sz w:val="28"/>
          <w:szCs w:val="28"/>
        </w:rPr>
        <w:t>. Технический паспорт с инвентарным номером 500/С-</w:t>
      </w:r>
      <w:r>
        <w:rPr>
          <w:rFonts w:ascii="Times New Roman" w:hAnsi="Times New Roman"/>
          <w:sz w:val="28"/>
          <w:szCs w:val="28"/>
        </w:rPr>
        <w:t>26691</w:t>
      </w:r>
      <w:r w:rsidRPr="00664124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Выписка из регистрационной книги о правах, ограничениях (обременениях) прав на капитальное строение</w:t>
      </w:r>
      <w:r w:rsidRPr="00664124">
        <w:rPr>
          <w:rFonts w:ascii="Times New Roman" w:hAnsi="Times New Roman"/>
          <w:sz w:val="28"/>
          <w:szCs w:val="28"/>
        </w:rPr>
        <w:t xml:space="preserve"> от </w:t>
      </w:r>
      <w:r>
        <w:rPr>
          <w:rFonts w:ascii="Times New Roman" w:hAnsi="Times New Roman"/>
          <w:sz w:val="28"/>
          <w:szCs w:val="28"/>
        </w:rPr>
        <w:t>12 мая</w:t>
      </w:r>
      <w:r w:rsidRPr="006641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2011</w:t>
      </w:r>
      <w:r w:rsidRPr="00664124">
        <w:rPr>
          <w:rFonts w:ascii="Times New Roman" w:hAnsi="Times New Roman"/>
          <w:sz w:val="28"/>
          <w:szCs w:val="28"/>
        </w:rPr>
        <w:t xml:space="preserve"> года</w:t>
      </w:r>
      <w:r>
        <w:rPr>
          <w:rFonts w:ascii="Times New Roman" w:hAnsi="Times New Roman"/>
          <w:sz w:val="28"/>
          <w:szCs w:val="28"/>
        </w:rPr>
        <w:t>.</w:t>
      </w:r>
    </w:p>
    <w:p w:rsidR="000B0A6F" w:rsidRPr="00664124" w:rsidRDefault="000B0A6F" w:rsidP="00B8704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64124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Здание склада</w:t>
      </w:r>
      <w:r w:rsidRPr="00664124">
        <w:rPr>
          <w:rFonts w:ascii="Times New Roman" w:hAnsi="Times New Roman"/>
          <w:sz w:val="28"/>
          <w:szCs w:val="28"/>
        </w:rPr>
        <w:t>.  Расположен</w:t>
      </w:r>
      <w:r>
        <w:rPr>
          <w:rFonts w:ascii="Times New Roman" w:hAnsi="Times New Roman"/>
          <w:sz w:val="28"/>
          <w:szCs w:val="28"/>
        </w:rPr>
        <w:t>о</w:t>
      </w:r>
      <w:r w:rsidRPr="00664124">
        <w:rPr>
          <w:rFonts w:ascii="Times New Roman" w:hAnsi="Times New Roman"/>
          <w:sz w:val="28"/>
          <w:szCs w:val="28"/>
        </w:rPr>
        <w:t xml:space="preserve"> по адресу: г. Минск, ул.</w:t>
      </w:r>
      <w:r>
        <w:rPr>
          <w:rFonts w:ascii="Times New Roman" w:hAnsi="Times New Roman"/>
          <w:sz w:val="28"/>
          <w:szCs w:val="28"/>
        </w:rPr>
        <w:t>Романовская Слобода, 5А</w:t>
      </w:r>
      <w:r w:rsidRPr="00664124">
        <w:rPr>
          <w:rFonts w:ascii="Times New Roman" w:hAnsi="Times New Roman"/>
          <w:sz w:val="28"/>
          <w:szCs w:val="28"/>
        </w:rPr>
        <w:t>. Технический паспорт с инвентарным номером 500/С-</w:t>
      </w:r>
      <w:r>
        <w:rPr>
          <w:rFonts w:ascii="Times New Roman" w:hAnsi="Times New Roman"/>
          <w:sz w:val="28"/>
          <w:szCs w:val="28"/>
        </w:rPr>
        <w:t>32302</w:t>
      </w:r>
      <w:r w:rsidRPr="00664124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Выписка из регистрационной книги о правах, ограничениях (обременениях) прав на капитальное строение</w:t>
      </w:r>
      <w:r w:rsidRPr="00664124">
        <w:rPr>
          <w:rFonts w:ascii="Times New Roman" w:hAnsi="Times New Roman"/>
          <w:sz w:val="28"/>
          <w:szCs w:val="28"/>
        </w:rPr>
        <w:t xml:space="preserve"> от </w:t>
      </w:r>
      <w:r>
        <w:rPr>
          <w:rFonts w:ascii="Times New Roman" w:hAnsi="Times New Roman"/>
          <w:sz w:val="28"/>
          <w:szCs w:val="28"/>
        </w:rPr>
        <w:t>12 мая</w:t>
      </w:r>
      <w:r w:rsidRPr="006641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2011</w:t>
      </w:r>
      <w:r w:rsidRPr="00664124">
        <w:rPr>
          <w:rFonts w:ascii="Times New Roman" w:hAnsi="Times New Roman"/>
          <w:sz w:val="28"/>
          <w:szCs w:val="28"/>
        </w:rPr>
        <w:t xml:space="preserve"> года</w:t>
      </w:r>
      <w:r>
        <w:rPr>
          <w:rFonts w:ascii="Times New Roman" w:hAnsi="Times New Roman"/>
          <w:sz w:val="28"/>
          <w:szCs w:val="28"/>
        </w:rPr>
        <w:t>.</w:t>
      </w:r>
    </w:p>
    <w:p w:rsidR="000B0A6F" w:rsidRPr="00664124" w:rsidRDefault="000B0A6F" w:rsidP="00D73C9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64124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Лабораторно-производственный корпус</w:t>
      </w:r>
      <w:r w:rsidRPr="00664124">
        <w:rPr>
          <w:rFonts w:ascii="Times New Roman" w:hAnsi="Times New Roman"/>
          <w:sz w:val="28"/>
          <w:szCs w:val="28"/>
        </w:rPr>
        <w:t xml:space="preserve">.  Расположен по адресу: </w:t>
      </w:r>
      <w:r>
        <w:rPr>
          <w:rFonts w:ascii="Times New Roman" w:hAnsi="Times New Roman"/>
          <w:sz w:val="28"/>
          <w:szCs w:val="28"/>
        </w:rPr>
        <w:br/>
      </w:r>
      <w:r w:rsidRPr="00664124">
        <w:rPr>
          <w:rFonts w:ascii="Times New Roman" w:hAnsi="Times New Roman"/>
          <w:sz w:val="28"/>
          <w:szCs w:val="28"/>
        </w:rPr>
        <w:t>г. Минск, ул.</w:t>
      </w:r>
      <w:r>
        <w:rPr>
          <w:rFonts w:ascii="Times New Roman" w:hAnsi="Times New Roman"/>
          <w:sz w:val="28"/>
          <w:szCs w:val="28"/>
        </w:rPr>
        <w:t>Романовская Слобода, 5А</w:t>
      </w:r>
      <w:r w:rsidRPr="00664124">
        <w:rPr>
          <w:rFonts w:ascii="Times New Roman" w:hAnsi="Times New Roman"/>
          <w:sz w:val="28"/>
          <w:szCs w:val="28"/>
        </w:rPr>
        <w:t>. Технический паспорт с инвентарным номером 500/С-</w:t>
      </w:r>
      <w:r>
        <w:rPr>
          <w:rFonts w:ascii="Times New Roman" w:hAnsi="Times New Roman"/>
          <w:sz w:val="28"/>
          <w:szCs w:val="28"/>
        </w:rPr>
        <w:t>26009</w:t>
      </w:r>
      <w:r w:rsidRPr="00664124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Выписка из регистрационной книги о правах, ограничениях (обременениях) прав на капитальное строение</w:t>
      </w:r>
      <w:r w:rsidRPr="00664124">
        <w:rPr>
          <w:rFonts w:ascii="Times New Roman" w:hAnsi="Times New Roman"/>
          <w:sz w:val="28"/>
          <w:szCs w:val="28"/>
        </w:rPr>
        <w:t xml:space="preserve"> от </w:t>
      </w:r>
      <w:r>
        <w:rPr>
          <w:rFonts w:ascii="Times New Roman" w:hAnsi="Times New Roman"/>
          <w:sz w:val="28"/>
          <w:szCs w:val="28"/>
        </w:rPr>
        <w:t>12 мая</w:t>
      </w:r>
      <w:r w:rsidRPr="006641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2011</w:t>
      </w:r>
      <w:r w:rsidRPr="00664124">
        <w:rPr>
          <w:rFonts w:ascii="Times New Roman" w:hAnsi="Times New Roman"/>
          <w:sz w:val="28"/>
          <w:szCs w:val="28"/>
        </w:rPr>
        <w:t xml:space="preserve"> года</w:t>
      </w:r>
      <w:r>
        <w:rPr>
          <w:rFonts w:ascii="Times New Roman" w:hAnsi="Times New Roman"/>
          <w:sz w:val="28"/>
          <w:szCs w:val="28"/>
        </w:rPr>
        <w:t>.</w:t>
      </w:r>
    </w:p>
    <w:p w:rsidR="000B0A6F" w:rsidRPr="00664124" w:rsidRDefault="000B0A6F" w:rsidP="00FE4B2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64124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Лабораторно-производственный корпус</w:t>
      </w:r>
      <w:r w:rsidRPr="00664124">
        <w:rPr>
          <w:rFonts w:ascii="Times New Roman" w:hAnsi="Times New Roman"/>
          <w:sz w:val="28"/>
          <w:szCs w:val="28"/>
        </w:rPr>
        <w:t xml:space="preserve">.  Расположен по адресу: </w:t>
      </w:r>
      <w:r>
        <w:rPr>
          <w:rFonts w:ascii="Times New Roman" w:hAnsi="Times New Roman"/>
          <w:sz w:val="28"/>
          <w:szCs w:val="28"/>
        </w:rPr>
        <w:br/>
      </w:r>
      <w:r w:rsidRPr="00664124">
        <w:rPr>
          <w:rFonts w:ascii="Times New Roman" w:hAnsi="Times New Roman"/>
          <w:sz w:val="28"/>
          <w:szCs w:val="28"/>
        </w:rPr>
        <w:t>г. Минск, ул.</w:t>
      </w:r>
      <w:r>
        <w:rPr>
          <w:rFonts w:ascii="Times New Roman" w:hAnsi="Times New Roman"/>
          <w:sz w:val="28"/>
          <w:szCs w:val="28"/>
        </w:rPr>
        <w:t>Романовская Слобода, 5А</w:t>
      </w:r>
      <w:r w:rsidRPr="00664124">
        <w:rPr>
          <w:rFonts w:ascii="Times New Roman" w:hAnsi="Times New Roman"/>
          <w:sz w:val="28"/>
          <w:szCs w:val="28"/>
        </w:rPr>
        <w:t>. Технический паспорт с инвентарным номером 500/С-</w:t>
      </w:r>
      <w:r>
        <w:rPr>
          <w:rFonts w:ascii="Times New Roman" w:hAnsi="Times New Roman"/>
          <w:sz w:val="28"/>
          <w:szCs w:val="28"/>
        </w:rPr>
        <w:t>26905</w:t>
      </w:r>
      <w:r w:rsidRPr="00664124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Выписка из регистрационной книги о правах, ограничениях (обременениях) прав на капитальное строение</w:t>
      </w:r>
      <w:r w:rsidRPr="00664124">
        <w:rPr>
          <w:rFonts w:ascii="Times New Roman" w:hAnsi="Times New Roman"/>
          <w:sz w:val="28"/>
          <w:szCs w:val="28"/>
        </w:rPr>
        <w:t xml:space="preserve"> от </w:t>
      </w:r>
      <w:r>
        <w:rPr>
          <w:rFonts w:ascii="Times New Roman" w:hAnsi="Times New Roman"/>
          <w:sz w:val="28"/>
          <w:szCs w:val="28"/>
        </w:rPr>
        <w:t>12 мая</w:t>
      </w:r>
      <w:r w:rsidRPr="006641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2011</w:t>
      </w:r>
      <w:r w:rsidRPr="00664124">
        <w:rPr>
          <w:rFonts w:ascii="Times New Roman" w:hAnsi="Times New Roman"/>
          <w:sz w:val="28"/>
          <w:szCs w:val="28"/>
        </w:rPr>
        <w:t xml:space="preserve"> года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0B0A6F" w:rsidRDefault="000B0A6F" w:rsidP="00D740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Асфальтобетонное покрытие. Представлен паспорт ландшафтно-архитектурного объекта. </w:t>
      </w:r>
    </w:p>
    <w:p w:rsidR="000B0A6F" w:rsidRDefault="000B0A6F" w:rsidP="003C75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Тротуар. Представлен паспорт ландшафтно-архитектурного объекта.</w:t>
      </w:r>
    </w:p>
    <w:p w:rsidR="000B0A6F" w:rsidRPr="00664124" w:rsidRDefault="000B0A6F" w:rsidP="00CB3E19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Металлическое ограждение. </w:t>
      </w:r>
      <w:r w:rsidRPr="00664124">
        <w:rPr>
          <w:rFonts w:ascii="Times New Roman" w:hAnsi="Times New Roman"/>
          <w:sz w:val="28"/>
          <w:szCs w:val="28"/>
        </w:rPr>
        <w:t xml:space="preserve">Правоустанавливающих документов на </w:t>
      </w:r>
      <w:r>
        <w:rPr>
          <w:rFonts w:ascii="Times New Roman" w:hAnsi="Times New Roman"/>
          <w:sz w:val="28"/>
          <w:szCs w:val="28"/>
        </w:rPr>
        <w:t>металлическое ограждение</w:t>
      </w:r>
      <w:r w:rsidRPr="00664124">
        <w:rPr>
          <w:rFonts w:ascii="Times New Roman" w:hAnsi="Times New Roman"/>
          <w:sz w:val="28"/>
          <w:szCs w:val="28"/>
        </w:rPr>
        <w:t xml:space="preserve"> проверке не представлено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0B0A6F" w:rsidRDefault="000B0A6F" w:rsidP="002C3A6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Склад металлический. </w:t>
      </w:r>
      <w:r w:rsidRPr="00664124">
        <w:rPr>
          <w:rFonts w:ascii="Times New Roman" w:hAnsi="Times New Roman"/>
          <w:sz w:val="28"/>
          <w:szCs w:val="28"/>
        </w:rPr>
        <w:t xml:space="preserve">Правоустанавливающих документов на </w:t>
      </w:r>
      <w:r>
        <w:rPr>
          <w:rFonts w:ascii="Times New Roman" w:hAnsi="Times New Roman"/>
          <w:sz w:val="28"/>
          <w:szCs w:val="28"/>
        </w:rPr>
        <w:t>металлическое ограждение</w:t>
      </w:r>
      <w:r w:rsidRPr="00664124">
        <w:rPr>
          <w:rFonts w:ascii="Times New Roman" w:hAnsi="Times New Roman"/>
          <w:sz w:val="28"/>
          <w:szCs w:val="28"/>
        </w:rPr>
        <w:t xml:space="preserve"> проверке не представлено</w:t>
      </w:r>
      <w:r>
        <w:rPr>
          <w:rFonts w:ascii="Times New Roman" w:hAnsi="Times New Roman"/>
          <w:sz w:val="28"/>
          <w:szCs w:val="28"/>
        </w:rPr>
        <w:t>. При визуальном осмотре признаков капитальности не установлено.</w:t>
      </w:r>
    </w:p>
    <w:p w:rsidR="000B0A6F" w:rsidRPr="000F47A8" w:rsidRDefault="000B0A6F" w:rsidP="000F47A8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  <w:bookmarkStart w:id="0" w:name="_GoBack"/>
      <w:bookmarkEnd w:id="0"/>
      <w:r w:rsidRPr="000F47A8">
        <w:rPr>
          <w:rFonts w:ascii="Times New Roman" w:hAnsi="Times New Roman"/>
          <w:sz w:val="28"/>
          <w:szCs w:val="28"/>
          <w:lang w:eastAsia="ru-RU"/>
        </w:rPr>
        <w:t xml:space="preserve">Ответственность за невыполнение в установленный срок обязанности по обращению за государственной регистрацией в отношении объектов недвижимого имущества предусмотрена </w:t>
      </w:r>
      <w:hyperlink r:id="rId4" w:history="1">
        <w:r w:rsidRPr="000F47A8">
          <w:rPr>
            <w:rFonts w:ascii="Times New Roman" w:hAnsi="Times New Roman"/>
            <w:sz w:val="28"/>
            <w:szCs w:val="28"/>
            <w:lang w:eastAsia="ru-RU"/>
          </w:rPr>
          <w:t>статьей 23.77</w:t>
        </w:r>
      </w:hyperlink>
      <w:r w:rsidRPr="000F47A8">
        <w:rPr>
          <w:rFonts w:ascii="Times New Roman" w:hAnsi="Times New Roman"/>
          <w:sz w:val="28"/>
          <w:szCs w:val="28"/>
          <w:lang w:eastAsia="ru-RU"/>
        </w:rPr>
        <w:t xml:space="preserve"> Кодекса Республики Беларусь об административных правонарушениях: </w:t>
      </w:r>
    </w:p>
    <w:p w:rsidR="000B0A6F" w:rsidRDefault="000B0A6F" w:rsidP="000F47A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0F47A8">
        <w:rPr>
          <w:sz w:val="28"/>
          <w:szCs w:val="28"/>
        </w:rPr>
        <w:tab/>
      </w:r>
      <w:r w:rsidRPr="000F47A8">
        <w:rPr>
          <w:rFonts w:ascii="Times New Roman" w:hAnsi="Times New Roman"/>
          <w:sz w:val="28"/>
          <w:szCs w:val="28"/>
        </w:rPr>
        <w:t>неисполнение обязанности по обращению за государственной регистрацией в отношении возведенного капитального строения (здания, сооружения), изолированного помещения или незавершенного законсервированного капитального строения в установленный законодательными актами срок (2 месяца) влечет наложение штрафа в размере от пяти до десяти базовых величин, на индивидуального предпринимателя - от десяти до двадцати базовых величин, а на юридическое лицо - от пятидесяти до ста базовых величин.</w:t>
      </w:r>
    </w:p>
    <w:p w:rsidR="000B0A6F" w:rsidRDefault="000B0A6F" w:rsidP="000F47A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Кроме того, в хозяйственном ведении предприятия находятся жилые помещения (квартиры), которые являются жилыми помещениями коммерческого использования.</w:t>
      </w:r>
    </w:p>
    <w:p w:rsidR="000B0A6F" w:rsidRPr="00664124" w:rsidRDefault="000B0A6F" w:rsidP="00FE4B2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Квартира №48, г.Минск, ул.Я.Брыля, 22.</w:t>
      </w:r>
      <w:r w:rsidRPr="00D74054">
        <w:rPr>
          <w:rFonts w:ascii="Times New Roman" w:hAnsi="Times New Roman"/>
          <w:sz w:val="28"/>
          <w:szCs w:val="28"/>
        </w:rPr>
        <w:t xml:space="preserve"> </w:t>
      </w:r>
      <w:r w:rsidRPr="00664124">
        <w:rPr>
          <w:rFonts w:ascii="Times New Roman" w:hAnsi="Times New Roman"/>
          <w:sz w:val="28"/>
          <w:szCs w:val="28"/>
        </w:rPr>
        <w:t>Технический пас</w:t>
      </w:r>
      <w:r>
        <w:rPr>
          <w:rFonts w:ascii="Times New Roman" w:hAnsi="Times New Roman"/>
          <w:sz w:val="28"/>
          <w:szCs w:val="28"/>
        </w:rPr>
        <w:t>порт с инвентарным номером 500/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66412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707949745</w:t>
      </w:r>
      <w:r w:rsidRPr="00664124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Свидетельство (удостоверение) №500/600-158 о государственной регистрации </w:t>
      </w:r>
      <w:r w:rsidRPr="00664124">
        <w:rPr>
          <w:rFonts w:ascii="Times New Roman" w:hAnsi="Times New Roman"/>
          <w:sz w:val="28"/>
          <w:szCs w:val="28"/>
        </w:rPr>
        <w:t xml:space="preserve">от </w:t>
      </w:r>
      <w:r>
        <w:rPr>
          <w:rFonts w:ascii="Times New Roman" w:hAnsi="Times New Roman"/>
          <w:sz w:val="28"/>
          <w:szCs w:val="28"/>
        </w:rPr>
        <w:t>16 августа</w:t>
      </w:r>
      <w:r w:rsidRPr="006641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2010</w:t>
      </w:r>
      <w:r w:rsidRPr="00664124">
        <w:rPr>
          <w:rFonts w:ascii="Times New Roman" w:hAnsi="Times New Roman"/>
          <w:sz w:val="28"/>
          <w:szCs w:val="28"/>
        </w:rPr>
        <w:t xml:space="preserve"> года</w:t>
      </w:r>
      <w:r>
        <w:rPr>
          <w:rFonts w:ascii="Times New Roman" w:hAnsi="Times New Roman"/>
          <w:sz w:val="28"/>
          <w:szCs w:val="28"/>
        </w:rPr>
        <w:t xml:space="preserve">. Квартира сдается нанимателю по договору найма жилого помещения от 01.04.2014 г. Плата за пользование жилым помещением  производится в размере 15,36 базовых величин (0,2*76,8 кв.м.*1,0). </w:t>
      </w:r>
    </w:p>
    <w:p w:rsidR="000B0A6F" w:rsidRPr="00664124" w:rsidRDefault="000B0A6F" w:rsidP="00FE4B2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Квартира №52, г.Минск, ул.Я.Брыля, 22.</w:t>
      </w:r>
      <w:r w:rsidRPr="00AC6F43">
        <w:rPr>
          <w:rFonts w:ascii="Times New Roman" w:hAnsi="Times New Roman"/>
          <w:sz w:val="28"/>
          <w:szCs w:val="28"/>
        </w:rPr>
        <w:t xml:space="preserve"> </w:t>
      </w:r>
      <w:r w:rsidRPr="00664124">
        <w:rPr>
          <w:rFonts w:ascii="Times New Roman" w:hAnsi="Times New Roman"/>
          <w:sz w:val="28"/>
          <w:szCs w:val="28"/>
        </w:rPr>
        <w:t>Технический пас</w:t>
      </w:r>
      <w:r>
        <w:rPr>
          <w:rFonts w:ascii="Times New Roman" w:hAnsi="Times New Roman"/>
          <w:sz w:val="28"/>
          <w:szCs w:val="28"/>
        </w:rPr>
        <w:t>порт с инвентарным номером 500/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66412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707949749</w:t>
      </w:r>
      <w:r w:rsidRPr="00664124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Свидетельство (удостоверение) №500/600-157 о государственной регистрации </w:t>
      </w:r>
      <w:r w:rsidRPr="00664124">
        <w:rPr>
          <w:rFonts w:ascii="Times New Roman" w:hAnsi="Times New Roman"/>
          <w:sz w:val="28"/>
          <w:szCs w:val="28"/>
        </w:rPr>
        <w:t xml:space="preserve">от </w:t>
      </w:r>
      <w:r>
        <w:rPr>
          <w:rFonts w:ascii="Times New Roman" w:hAnsi="Times New Roman"/>
          <w:sz w:val="28"/>
          <w:szCs w:val="28"/>
        </w:rPr>
        <w:t>16 августа</w:t>
      </w:r>
      <w:r w:rsidRPr="006641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2010</w:t>
      </w:r>
      <w:r w:rsidRPr="00664124">
        <w:rPr>
          <w:rFonts w:ascii="Times New Roman" w:hAnsi="Times New Roman"/>
          <w:sz w:val="28"/>
          <w:szCs w:val="28"/>
        </w:rPr>
        <w:t xml:space="preserve"> года</w:t>
      </w:r>
      <w:r>
        <w:rPr>
          <w:rFonts w:ascii="Times New Roman" w:hAnsi="Times New Roman"/>
          <w:sz w:val="28"/>
          <w:szCs w:val="28"/>
        </w:rPr>
        <w:t>.</w:t>
      </w:r>
      <w:r w:rsidRPr="009E2C8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Квартира сдается нанимателю по договору найма жилого помещения от 01.04.2014 г. Плата за пользование жилым помещением  производится в размере 15,36 базовых величин (0,2*76,8 кв.м.*1,0). </w:t>
      </w:r>
    </w:p>
    <w:p w:rsidR="000B0A6F" w:rsidRPr="00664124" w:rsidRDefault="000B0A6F" w:rsidP="00FE4B2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Квартира №90, г.Минск, ул.Тимирязева, д.80, корп.2, кв.90. </w:t>
      </w:r>
      <w:r w:rsidRPr="00664124">
        <w:rPr>
          <w:rFonts w:ascii="Times New Roman" w:hAnsi="Times New Roman"/>
          <w:sz w:val="28"/>
          <w:szCs w:val="28"/>
        </w:rPr>
        <w:t>Технический пас</w:t>
      </w:r>
      <w:r>
        <w:rPr>
          <w:rFonts w:ascii="Times New Roman" w:hAnsi="Times New Roman"/>
          <w:sz w:val="28"/>
          <w:szCs w:val="28"/>
        </w:rPr>
        <w:t>порт с инвентарным номером №500/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-7062523 Свидетельство (удостоверение) № 500/31-4118 о государственной регистрации </w:t>
      </w:r>
      <w:r w:rsidRPr="00664124">
        <w:rPr>
          <w:rFonts w:ascii="Times New Roman" w:hAnsi="Times New Roman"/>
          <w:sz w:val="28"/>
          <w:szCs w:val="28"/>
        </w:rPr>
        <w:t xml:space="preserve">от </w:t>
      </w:r>
      <w:r>
        <w:rPr>
          <w:rFonts w:ascii="Times New Roman" w:hAnsi="Times New Roman"/>
          <w:sz w:val="28"/>
          <w:szCs w:val="28"/>
        </w:rPr>
        <w:t>23 января</w:t>
      </w:r>
      <w:r w:rsidRPr="006641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2009 </w:t>
      </w:r>
      <w:r w:rsidRPr="00664124">
        <w:rPr>
          <w:rFonts w:ascii="Times New Roman" w:hAnsi="Times New Roman"/>
          <w:sz w:val="28"/>
          <w:szCs w:val="28"/>
        </w:rPr>
        <w:t>года</w:t>
      </w:r>
      <w:r>
        <w:rPr>
          <w:rFonts w:ascii="Times New Roman" w:hAnsi="Times New Roman"/>
          <w:sz w:val="28"/>
          <w:szCs w:val="28"/>
        </w:rPr>
        <w:t>.</w:t>
      </w:r>
      <w:r w:rsidRPr="009E2C8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Квартира сдается нанимателю по договору найма жилого помещения от 18.11.2014 г. Плата за пользование жилым помещением  производится в размере 18,72 базовых величин (0,2*78,0 кв.м.*1,2). </w:t>
      </w:r>
    </w:p>
    <w:p w:rsidR="000B0A6F" w:rsidRPr="000F47A8" w:rsidRDefault="000B0A6F" w:rsidP="00FE4B2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Квартира №125, г.Минск, ул.Тимирязева, д.80, корп.2, кв.125. </w:t>
      </w:r>
      <w:r w:rsidRPr="00664124">
        <w:rPr>
          <w:rFonts w:ascii="Times New Roman" w:hAnsi="Times New Roman"/>
          <w:sz w:val="28"/>
          <w:szCs w:val="28"/>
        </w:rPr>
        <w:t>Технический пас</w:t>
      </w:r>
      <w:r>
        <w:rPr>
          <w:rFonts w:ascii="Times New Roman" w:hAnsi="Times New Roman"/>
          <w:sz w:val="28"/>
          <w:szCs w:val="28"/>
        </w:rPr>
        <w:t>порт с инвентарным номером 500/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-7062558</w:t>
      </w:r>
      <w:r w:rsidRPr="00664124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Свидетельство (удостоверение) № 500/31-4119 о государственной регистрации </w:t>
      </w:r>
      <w:r w:rsidRPr="00664124">
        <w:rPr>
          <w:rFonts w:ascii="Times New Roman" w:hAnsi="Times New Roman"/>
          <w:sz w:val="28"/>
          <w:szCs w:val="28"/>
        </w:rPr>
        <w:t xml:space="preserve">от </w:t>
      </w:r>
      <w:r>
        <w:rPr>
          <w:rFonts w:ascii="Times New Roman" w:hAnsi="Times New Roman"/>
          <w:sz w:val="28"/>
          <w:szCs w:val="28"/>
        </w:rPr>
        <w:t>23 января</w:t>
      </w:r>
      <w:r w:rsidRPr="006641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2009 </w:t>
      </w:r>
      <w:r w:rsidRPr="00664124">
        <w:rPr>
          <w:rFonts w:ascii="Times New Roman" w:hAnsi="Times New Roman"/>
          <w:sz w:val="28"/>
          <w:szCs w:val="28"/>
        </w:rPr>
        <w:t>года</w:t>
      </w:r>
      <w:r>
        <w:rPr>
          <w:rFonts w:ascii="Times New Roman" w:hAnsi="Times New Roman"/>
          <w:sz w:val="28"/>
          <w:szCs w:val="28"/>
        </w:rPr>
        <w:t>.</w:t>
      </w:r>
      <w:r w:rsidRPr="009E2C8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Квартира сдается нанимателю по договору найма жилого помещения от 22.11.2016 г. Плата за пользование жилым помещением  производится в размере 18,79 базовых величин (0,2*78,30 кв.м.*1,2)</w:t>
      </w:r>
    </w:p>
    <w:p w:rsidR="000B0A6F" w:rsidRPr="00664124" w:rsidRDefault="000B0A6F" w:rsidP="008B555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64124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      </w:t>
      </w:r>
    </w:p>
    <w:p w:rsidR="000B0A6F" w:rsidRDefault="000B0A6F" w:rsidP="00B8704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РУП «Белнипиэнергопром» на основании договоров аренды сдает в аренду нежилые помещения, находящиеся в республиканской собственности следующим арендаторам:</w:t>
      </w:r>
    </w:p>
    <w:p w:rsidR="000B0A6F" w:rsidRDefault="000B0A6F" w:rsidP="00B8704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частное медицинское унитарное предприятие «Верлена», договор аренды нежилого помещения, находящегося в республиканской собственности от 31 марта </w:t>
      </w:r>
      <w:smartTag w:uri="urn:schemas-microsoft-com:office:smarttags" w:element="metricconverter">
        <w:smartTagPr>
          <w:attr w:name="ProductID" w:val="2010 г"/>
        </w:smartTagPr>
        <w:r>
          <w:rPr>
            <w:rFonts w:ascii="Times New Roman" w:hAnsi="Times New Roman"/>
            <w:sz w:val="28"/>
            <w:szCs w:val="28"/>
          </w:rPr>
          <w:t>2010 г</w:t>
        </w:r>
      </w:smartTag>
      <w:r>
        <w:rPr>
          <w:rFonts w:ascii="Times New Roman" w:hAnsi="Times New Roman"/>
          <w:sz w:val="28"/>
          <w:szCs w:val="28"/>
        </w:rPr>
        <w:t>. №2а. Имеется расчет суммы арендной платы за нежилое помещение. Площадь, сдаваемая в аренду, составляет 22,2 кв.м.</w:t>
      </w:r>
    </w:p>
    <w:p w:rsidR="000B0A6F" w:rsidRDefault="000B0A6F" w:rsidP="008307E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открытое акционерное общество «Белорусский банк развития и реконструкции «Белинвестбанк», договор аренды нежилого помещения, находящегося в республиканской собственности от 31 марта </w:t>
      </w:r>
      <w:smartTag w:uri="urn:schemas-microsoft-com:office:smarttags" w:element="metricconverter">
        <w:smartTagPr>
          <w:attr w:name="ProductID" w:val="2010 г"/>
        </w:smartTagPr>
        <w:r>
          <w:rPr>
            <w:rFonts w:ascii="Times New Roman" w:hAnsi="Times New Roman"/>
            <w:sz w:val="28"/>
            <w:szCs w:val="28"/>
          </w:rPr>
          <w:t>2010 г</w:t>
        </w:r>
      </w:smartTag>
      <w:r>
        <w:rPr>
          <w:rFonts w:ascii="Times New Roman" w:hAnsi="Times New Roman"/>
          <w:sz w:val="28"/>
          <w:szCs w:val="28"/>
        </w:rPr>
        <w:t>. №3а.</w:t>
      </w:r>
      <w:r w:rsidRPr="008307E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Имеется расчет суммы арендной платы за нежилое помещение. Площадь, сдаваемая в аренду, составляет 1,4 кв.м.</w:t>
      </w:r>
    </w:p>
    <w:p w:rsidR="000B0A6F" w:rsidRDefault="000B0A6F" w:rsidP="008307E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- республиканское унитарное предприятие «Производственно-торговый и гостиничный комплекс «Октябрьский», договор безвозмездного пользования нежилого помещения, находящегося в республиканской собственности от 31 марта </w:t>
      </w:r>
      <w:smartTag w:uri="urn:schemas-microsoft-com:office:smarttags" w:element="metricconverter">
        <w:smartTagPr>
          <w:attr w:name="ProductID" w:val="2010 г"/>
        </w:smartTagPr>
        <w:r>
          <w:rPr>
            <w:rFonts w:ascii="Times New Roman" w:hAnsi="Times New Roman"/>
            <w:sz w:val="28"/>
            <w:szCs w:val="28"/>
          </w:rPr>
          <w:t>2010 г</w:t>
        </w:r>
      </w:smartTag>
      <w:r>
        <w:rPr>
          <w:rFonts w:ascii="Times New Roman" w:hAnsi="Times New Roman"/>
          <w:sz w:val="28"/>
          <w:szCs w:val="28"/>
        </w:rPr>
        <w:t xml:space="preserve">. №1а. Имеется расчет платежей за нежилое помещение. Площадь, сдаваемая в аренду, составляет </w:t>
      </w:r>
      <w:r w:rsidRPr="008307EE">
        <w:rPr>
          <w:rFonts w:ascii="Times New Roman" w:hAnsi="Times New Roman"/>
          <w:sz w:val="28"/>
          <w:szCs w:val="28"/>
          <w:highlight w:val="yellow"/>
        </w:rPr>
        <w:t>…….</w:t>
      </w:r>
      <w:r>
        <w:rPr>
          <w:rFonts w:ascii="Times New Roman" w:hAnsi="Times New Roman"/>
          <w:sz w:val="28"/>
          <w:szCs w:val="28"/>
        </w:rPr>
        <w:t xml:space="preserve">. кв.м. Арендатор погашает расходы по содержанию, эксплуатации здания, возмещает расходы по отоплению и энергоснабжению. </w:t>
      </w:r>
    </w:p>
    <w:p w:rsidR="000B0A6F" w:rsidRDefault="000B0A6F" w:rsidP="008B046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Задолженности арендаторов по арендной плате по договорам аренды не имеется, также отсутствует задолженность перед бюджетом по перечислению средств, полученных от сдачи в аренду объекта.</w:t>
      </w:r>
    </w:p>
    <w:p w:rsidR="000B0A6F" w:rsidRDefault="000B0A6F" w:rsidP="00B8704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B0A6F" w:rsidRDefault="000B0A6F" w:rsidP="00B8704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B0A6F" w:rsidRDefault="000B0A6F" w:rsidP="00B8704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0B0A6F" w:rsidRPr="00D5166D" w:rsidRDefault="000B0A6F" w:rsidP="004C38A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Начальник </w:t>
      </w:r>
      <w:r w:rsidRPr="00D5166D">
        <w:rPr>
          <w:rFonts w:ascii="Times New Roman" w:hAnsi="Times New Roman"/>
          <w:sz w:val="28"/>
          <w:szCs w:val="28"/>
        </w:rPr>
        <w:t xml:space="preserve">отдела имущественных </w:t>
      </w:r>
    </w:p>
    <w:p w:rsidR="000B0A6F" w:rsidRPr="00D5166D" w:rsidRDefault="000B0A6F" w:rsidP="004C38A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5166D">
        <w:rPr>
          <w:rFonts w:ascii="Times New Roman" w:hAnsi="Times New Roman"/>
          <w:sz w:val="28"/>
          <w:szCs w:val="28"/>
        </w:rPr>
        <w:t>отношений ГПО «Белэнерго»</w:t>
      </w:r>
      <w:r w:rsidRPr="00D5166D">
        <w:rPr>
          <w:rFonts w:ascii="Times New Roman" w:hAnsi="Times New Roman"/>
          <w:sz w:val="28"/>
          <w:szCs w:val="28"/>
        </w:rPr>
        <w:tab/>
      </w:r>
      <w:r w:rsidRPr="00D5166D">
        <w:rPr>
          <w:rFonts w:ascii="Times New Roman" w:hAnsi="Times New Roman"/>
          <w:sz w:val="28"/>
          <w:szCs w:val="28"/>
        </w:rPr>
        <w:tab/>
      </w:r>
      <w:r w:rsidRPr="00D5166D">
        <w:rPr>
          <w:rFonts w:ascii="Times New Roman" w:hAnsi="Times New Roman"/>
          <w:sz w:val="28"/>
          <w:szCs w:val="28"/>
        </w:rPr>
        <w:tab/>
      </w:r>
      <w:r w:rsidRPr="00D5166D">
        <w:rPr>
          <w:rFonts w:ascii="Times New Roman" w:hAnsi="Times New Roman"/>
          <w:sz w:val="28"/>
          <w:szCs w:val="28"/>
        </w:rPr>
        <w:tab/>
      </w:r>
      <w:r w:rsidRPr="00D5166D">
        <w:rPr>
          <w:rFonts w:ascii="Times New Roman" w:hAnsi="Times New Roman"/>
          <w:sz w:val="28"/>
          <w:szCs w:val="28"/>
        </w:rPr>
        <w:tab/>
        <w:t xml:space="preserve">    </w:t>
      </w:r>
      <w:r>
        <w:rPr>
          <w:rFonts w:ascii="Times New Roman" w:hAnsi="Times New Roman"/>
          <w:sz w:val="28"/>
          <w:szCs w:val="28"/>
        </w:rPr>
        <w:t>С.Н.Скороход</w:t>
      </w:r>
    </w:p>
    <w:p w:rsidR="000B0A6F" w:rsidRDefault="000B0A6F" w:rsidP="00B8704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B0A6F" w:rsidRPr="00D5166D" w:rsidRDefault="000B0A6F" w:rsidP="00B8704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B0A6F" w:rsidRPr="00D5166D" w:rsidRDefault="000B0A6F" w:rsidP="00B8704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5166D">
        <w:rPr>
          <w:rFonts w:ascii="Times New Roman" w:hAnsi="Times New Roman"/>
          <w:sz w:val="28"/>
          <w:szCs w:val="28"/>
        </w:rPr>
        <w:t xml:space="preserve"> </w:t>
      </w:r>
    </w:p>
    <w:p w:rsidR="000B0A6F" w:rsidRPr="00D5166D" w:rsidRDefault="000B0A6F" w:rsidP="00D576D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5166D">
        <w:rPr>
          <w:rFonts w:ascii="Times New Roman" w:hAnsi="Times New Roman"/>
          <w:sz w:val="28"/>
          <w:szCs w:val="28"/>
        </w:rPr>
        <w:t>Специалист 2 категории</w:t>
      </w:r>
    </w:p>
    <w:p w:rsidR="000B0A6F" w:rsidRPr="00D5166D" w:rsidRDefault="000B0A6F" w:rsidP="00D576D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5166D">
        <w:rPr>
          <w:rFonts w:ascii="Times New Roman" w:hAnsi="Times New Roman"/>
          <w:sz w:val="28"/>
          <w:szCs w:val="28"/>
        </w:rPr>
        <w:t xml:space="preserve">отдела имущественных </w:t>
      </w:r>
    </w:p>
    <w:p w:rsidR="000B0A6F" w:rsidRDefault="000B0A6F" w:rsidP="00104DC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5166D">
        <w:rPr>
          <w:rFonts w:ascii="Times New Roman" w:hAnsi="Times New Roman"/>
          <w:sz w:val="28"/>
          <w:szCs w:val="28"/>
        </w:rPr>
        <w:t>отношений ГПО «Белэнерго»</w:t>
      </w:r>
      <w:r w:rsidRPr="00D5166D">
        <w:rPr>
          <w:rFonts w:ascii="Times New Roman" w:hAnsi="Times New Roman"/>
          <w:sz w:val="28"/>
          <w:szCs w:val="28"/>
        </w:rPr>
        <w:tab/>
      </w:r>
      <w:r w:rsidRPr="00D5166D">
        <w:rPr>
          <w:rFonts w:ascii="Times New Roman" w:hAnsi="Times New Roman"/>
          <w:sz w:val="28"/>
          <w:szCs w:val="28"/>
        </w:rPr>
        <w:tab/>
      </w:r>
      <w:r w:rsidRPr="00D5166D">
        <w:rPr>
          <w:rFonts w:ascii="Times New Roman" w:hAnsi="Times New Roman"/>
          <w:sz w:val="28"/>
          <w:szCs w:val="28"/>
        </w:rPr>
        <w:tab/>
      </w:r>
      <w:r w:rsidRPr="00D5166D">
        <w:rPr>
          <w:rFonts w:ascii="Times New Roman" w:hAnsi="Times New Roman"/>
          <w:sz w:val="28"/>
          <w:szCs w:val="28"/>
        </w:rPr>
        <w:tab/>
      </w:r>
      <w:r w:rsidRPr="00D5166D">
        <w:rPr>
          <w:rFonts w:ascii="Times New Roman" w:hAnsi="Times New Roman"/>
          <w:sz w:val="28"/>
          <w:szCs w:val="28"/>
        </w:rPr>
        <w:tab/>
        <w:t xml:space="preserve">    Н.М.Власова</w:t>
      </w:r>
    </w:p>
    <w:p w:rsidR="000B0A6F" w:rsidRDefault="000B0A6F" w:rsidP="00104DC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B0A6F" w:rsidRDefault="000B0A6F" w:rsidP="00104DC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B0A6F" w:rsidRDefault="000B0A6F" w:rsidP="00104DC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B0A6F" w:rsidRDefault="000B0A6F" w:rsidP="00104DC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B0A6F" w:rsidRDefault="000B0A6F" w:rsidP="00104DC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B0A6F" w:rsidRDefault="000B0A6F" w:rsidP="00104DC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B0A6F" w:rsidRDefault="000B0A6F" w:rsidP="00104DC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B0A6F" w:rsidRDefault="000B0A6F" w:rsidP="00104DC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B0A6F" w:rsidRDefault="000B0A6F" w:rsidP="00104DC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B0A6F" w:rsidRPr="006651A8" w:rsidRDefault="000B0A6F" w:rsidP="008B555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yellow"/>
          <w:lang w:eastAsia="ru-RU"/>
        </w:rPr>
      </w:pPr>
      <w:r w:rsidRPr="006651A8">
        <w:rPr>
          <w:rFonts w:ascii="Times New Roman" w:hAnsi="Times New Roman"/>
          <w:color w:val="000000"/>
          <w:sz w:val="28"/>
          <w:szCs w:val="28"/>
          <w:highlight w:val="yellow"/>
          <w:lang w:eastAsia="ru-RU"/>
        </w:rPr>
        <w:t>Вышеперечисленное имущество, кроме объекта «Внешние сети электроснабжения», в соответствии с Законом Республики Беларусь от 22.07.2002 № 133-З (ред. от 05.01.2016) «О государственной регистрации недвижимого имущества, прав на него и сделок с ним» являются недвижимым имуществом (капитальными строениями), а также объектами государственной регистрации.</w:t>
      </w:r>
    </w:p>
    <w:p w:rsidR="000B0A6F" w:rsidRPr="006651A8" w:rsidRDefault="000B0A6F" w:rsidP="008B5555">
      <w:pPr>
        <w:spacing w:after="1" w:line="280" w:lineRule="atLeast"/>
        <w:ind w:firstLine="54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6651A8">
        <w:rPr>
          <w:rFonts w:ascii="Times New Roman" w:hAnsi="Times New Roman"/>
          <w:sz w:val="28"/>
          <w:szCs w:val="28"/>
          <w:highlight w:val="yellow"/>
          <w:lang w:eastAsia="ru-RU"/>
        </w:rPr>
        <w:tab/>
      </w:r>
      <w:r w:rsidRPr="006651A8">
        <w:rPr>
          <w:rFonts w:ascii="Times New Roman" w:hAnsi="Times New Roman"/>
          <w:sz w:val="28"/>
          <w:szCs w:val="28"/>
          <w:highlight w:val="yellow"/>
        </w:rPr>
        <w:t xml:space="preserve">В соответствии с пунктом 4 Главы 2 Инструкции об основаниях назначения и порядке технической инвентаризации недвижимого имущества, а также проверки характеристик недвижимого имущества при совершении регистрационных действий, утвержденной  Постановлением Государственного комитета по имуществу Республики Беларусь от 24.03.2015 № 11 плоскостные сооружения, такие как площадки, автомобильные стоянки, открытые склады и тому подобное, формируются в качестве самостоятельных объектов недвижимого имущества в случае предоставления в организацию по государственной регистрации документов, подтверждающих предоставление земельного участка для строительства и (или) обслуживания такого плоскостного сооружения, либо разрешительной, проектной документации или документации по приемке в эксплуатацию объекта, подтверждающей строительство таких строений в качестве самостоятельных объектов. </w:t>
      </w:r>
    </w:p>
    <w:p w:rsidR="000B0A6F" w:rsidRPr="006651A8" w:rsidRDefault="000B0A6F" w:rsidP="008B5555">
      <w:pPr>
        <w:spacing w:after="1" w:line="280" w:lineRule="atLeast"/>
        <w:ind w:firstLine="54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6651A8">
        <w:rPr>
          <w:rFonts w:ascii="Times New Roman" w:hAnsi="Times New Roman"/>
          <w:sz w:val="28"/>
          <w:szCs w:val="28"/>
          <w:highlight w:val="yellow"/>
        </w:rPr>
        <w:t>Установлено, что асфальтовая площадка, расположенная по адресу: г.Минск, ул.Шатько, 22/1 в имеющиеся технические паспорта не внесена в качестве составляющего сооружения.</w:t>
      </w:r>
    </w:p>
    <w:p w:rsidR="000B0A6F" w:rsidRPr="006651A8" w:rsidRDefault="000B0A6F" w:rsidP="008B5555">
      <w:pPr>
        <w:spacing w:after="0" w:line="240" w:lineRule="auto"/>
        <w:ind w:firstLine="709"/>
        <w:jc w:val="both"/>
        <w:rPr>
          <w:sz w:val="28"/>
          <w:szCs w:val="28"/>
          <w:highlight w:val="yellow"/>
        </w:rPr>
      </w:pPr>
      <w:r w:rsidRPr="006651A8">
        <w:rPr>
          <w:rFonts w:ascii="Times New Roman" w:hAnsi="Times New Roman"/>
          <w:sz w:val="28"/>
          <w:szCs w:val="28"/>
          <w:highlight w:val="yellow"/>
        </w:rPr>
        <w:t>Правоустанавливающих документов на забор из металлопрофиля и покрытие площадки (гараж) проверке не представлено</w:t>
      </w:r>
    </w:p>
    <w:p w:rsidR="000B0A6F" w:rsidRPr="006651A8" w:rsidRDefault="000B0A6F" w:rsidP="008B5555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highlight w:val="yellow"/>
          <w:lang w:eastAsia="ru-RU"/>
        </w:rPr>
      </w:pPr>
      <w:r w:rsidRPr="006651A8">
        <w:rPr>
          <w:rFonts w:ascii="Times New Roman" w:hAnsi="Times New Roman"/>
          <w:sz w:val="28"/>
          <w:szCs w:val="28"/>
          <w:highlight w:val="yellow"/>
          <w:lang w:eastAsia="ru-RU"/>
        </w:rPr>
        <w:t xml:space="preserve">Законодательством Республики Беларусь не предусмотрено последствий пропуска двухмесячного срока, установленного </w:t>
      </w:r>
      <w:hyperlink r:id="rId5" w:history="1">
        <w:r w:rsidRPr="006651A8">
          <w:rPr>
            <w:rFonts w:ascii="Times New Roman" w:hAnsi="Times New Roman"/>
            <w:sz w:val="28"/>
            <w:szCs w:val="28"/>
            <w:highlight w:val="yellow"/>
            <w:lang w:eastAsia="ru-RU"/>
          </w:rPr>
          <w:t>подпунктом 1.5 пункта 1</w:t>
        </w:r>
      </w:hyperlink>
      <w:r w:rsidRPr="006651A8">
        <w:rPr>
          <w:rFonts w:ascii="Times New Roman" w:hAnsi="Times New Roman"/>
          <w:sz w:val="28"/>
          <w:szCs w:val="28"/>
          <w:highlight w:val="yellow"/>
          <w:lang w:eastAsia="ru-RU"/>
        </w:rPr>
        <w:t xml:space="preserve"> Указа Президента Республики Беларусь от 23.09.2011 № 431 «О некоторых мерах по совершенствованию отношений в области изъятия, предоставления и использования земельных участков».</w:t>
      </w:r>
    </w:p>
    <w:p w:rsidR="000B0A6F" w:rsidRPr="006651A8" w:rsidRDefault="000B0A6F" w:rsidP="008B5555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highlight w:val="yellow"/>
          <w:lang w:eastAsia="ru-RU"/>
        </w:rPr>
      </w:pPr>
      <w:r w:rsidRPr="006651A8">
        <w:rPr>
          <w:rFonts w:ascii="Times New Roman" w:hAnsi="Times New Roman"/>
          <w:sz w:val="28"/>
          <w:szCs w:val="28"/>
          <w:highlight w:val="yellow"/>
          <w:lang w:eastAsia="ru-RU"/>
        </w:rPr>
        <w:t xml:space="preserve">Ответственность за невыполнение в установленный срок обязанности по обращению за государственной регистрацией в отношении объектов недвижимого имущества предусмотрена </w:t>
      </w:r>
      <w:hyperlink r:id="rId6" w:history="1">
        <w:r w:rsidRPr="006651A8">
          <w:rPr>
            <w:rFonts w:ascii="Times New Roman" w:hAnsi="Times New Roman"/>
            <w:sz w:val="28"/>
            <w:szCs w:val="28"/>
            <w:highlight w:val="yellow"/>
            <w:lang w:eastAsia="ru-RU"/>
          </w:rPr>
          <w:t>статьей 23.77</w:t>
        </w:r>
      </w:hyperlink>
      <w:r w:rsidRPr="006651A8">
        <w:rPr>
          <w:rFonts w:ascii="Times New Roman" w:hAnsi="Times New Roman"/>
          <w:sz w:val="28"/>
          <w:szCs w:val="28"/>
          <w:highlight w:val="yellow"/>
          <w:lang w:eastAsia="ru-RU"/>
        </w:rPr>
        <w:t xml:space="preserve"> Кодекса Республики Беларусь об административных правонарушениях: </w:t>
      </w:r>
    </w:p>
    <w:p w:rsidR="000B0A6F" w:rsidRPr="006651A8" w:rsidRDefault="000B0A6F" w:rsidP="008B555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6651A8">
        <w:rPr>
          <w:sz w:val="28"/>
          <w:szCs w:val="28"/>
          <w:highlight w:val="yellow"/>
        </w:rPr>
        <w:tab/>
      </w:r>
      <w:r w:rsidRPr="006651A8">
        <w:rPr>
          <w:rFonts w:ascii="Times New Roman" w:hAnsi="Times New Roman"/>
          <w:sz w:val="28"/>
          <w:szCs w:val="28"/>
          <w:highlight w:val="yellow"/>
        </w:rPr>
        <w:t>неисполнение обязанности по обращению за государственной регистрацией в отношении возведенного капитального строения (здания, сооружения), изолированного помещения или незавершенного законсервированного капитального строения в установленный законодательными актами срок (2 месяца) влечет наложение штрафа в размере от пяти до десяти базовых величин, на индивидуального предпринимателя - от десяти до двадцати базовых величин, а на юридическое лицо - от пятидесяти до ста базовых величин.</w:t>
      </w:r>
    </w:p>
    <w:p w:rsidR="000B0A6F" w:rsidRPr="006651A8" w:rsidRDefault="000B0A6F" w:rsidP="008B555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highlight w:val="yellow"/>
        </w:rPr>
      </w:pPr>
      <w:r w:rsidRPr="006651A8">
        <w:rPr>
          <w:rFonts w:ascii="Times New Roman" w:hAnsi="Times New Roman"/>
          <w:sz w:val="28"/>
          <w:szCs w:val="28"/>
          <w:highlight w:val="yellow"/>
        </w:rPr>
        <w:t xml:space="preserve">Сделок по распоряжению имуществом за проверяемый период не установлено. </w:t>
      </w:r>
    </w:p>
    <w:p w:rsidR="000B0A6F" w:rsidRPr="006651A8" w:rsidRDefault="000B0A6F" w:rsidP="008B555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highlight w:val="yellow"/>
        </w:rPr>
      </w:pPr>
      <w:r w:rsidRPr="006651A8">
        <w:rPr>
          <w:rFonts w:ascii="Times New Roman" w:hAnsi="Times New Roman"/>
          <w:sz w:val="28"/>
          <w:szCs w:val="28"/>
          <w:highlight w:val="yellow"/>
        </w:rPr>
        <w:t xml:space="preserve">В соответствии с Положением об отделе материально-технического снабжения и обслуживания зданий и сооружений от 03.03.2014 №01-22-6 обязанности по содержанию в надлежащем состоянии арендуемых помещений предприятия, зданий и сооружений гаража, организации по своевременному проведению их ремонта возложены на материально-ответственное лицо. В целях обеспечения сохранности материальных ценностей, принадлежащих РУП «Белэнергосетьпроект», материально-ответственным лицом назначен Погонышев Александр Владимирович, занимающий должность начальника АТО, с которым  заключен договор о полной индивидуальной материальной ответственности от 12 июня 2014 г. №118. </w:t>
      </w:r>
    </w:p>
    <w:p w:rsidR="000B0A6F" w:rsidRPr="00664124" w:rsidRDefault="000B0A6F" w:rsidP="008B555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651A8">
        <w:rPr>
          <w:rFonts w:ascii="Times New Roman" w:hAnsi="Times New Roman"/>
          <w:sz w:val="28"/>
          <w:szCs w:val="28"/>
          <w:highlight w:val="yellow"/>
        </w:rPr>
        <w:t xml:space="preserve">За проверяемый период с 1 января 2014 по </w:t>
      </w:r>
      <w:r w:rsidRPr="006651A8">
        <w:rPr>
          <w:rFonts w:ascii="Times New Roman" w:hAnsi="Times New Roman"/>
          <w:sz w:val="28"/>
          <w:szCs w:val="28"/>
          <w:highlight w:val="yellow"/>
        </w:rPr>
        <w:br/>
        <w:t>30 октября 2016, из представленных оборотно-сальдовых ведомостях по счету 01.1 на 1 января 2014 г. и на 28 ноября 2016 г. соответственно, объект «Забор каменный» был списан с баланса предприятия, на основании акта о списании объекта основных средств от 31.05.2016 №320012, в соответствии с  п.3 Положения о порядке списания имущества, находящегося в республиканской собственности, утвержденным постановлением Совета Министров Республики Беларусь от 24 февраля 2012 г. № 180, по основанию «если начисленная амортизация составляет 100 процентов».  Вместо него был введен новый объект «Забор из металлопрофиля» на основании акта о приеме-передаче основных средств от 31.05.2016 №230002. В июле 2016 г. была произведена модернизация вновь введенного объекта, о чем свидетельствует акт о приеме-сдаче отремонтированных, реконструированных, модернизированных объектов основных средств от 04.07.2016 №1.</w:t>
      </w:r>
    </w:p>
    <w:p w:rsidR="000B0A6F" w:rsidRPr="00D5166D" w:rsidRDefault="000B0A6F" w:rsidP="00104DC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sectPr w:rsidR="000B0A6F" w:rsidRPr="00D5166D" w:rsidSect="004C38A9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37F1"/>
    <w:rsid w:val="000226CC"/>
    <w:rsid w:val="00030B73"/>
    <w:rsid w:val="00043159"/>
    <w:rsid w:val="000746D8"/>
    <w:rsid w:val="000775BF"/>
    <w:rsid w:val="0008048C"/>
    <w:rsid w:val="000955F6"/>
    <w:rsid w:val="00095A31"/>
    <w:rsid w:val="000A0D18"/>
    <w:rsid w:val="000B0A6F"/>
    <w:rsid w:val="000B41E7"/>
    <w:rsid w:val="000D34AC"/>
    <w:rsid w:val="000F47A8"/>
    <w:rsid w:val="00104DCC"/>
    <w:rsid w:val="0011085E"/>
    <w:rsid w:val="00120FB8"/>
    <w:rsid w:val="00133084"/>
    <w:rsid w:val="00136297"/>
    <w:rsid w:val="001530B2"/>
    <w:rsid w:val="001538DB"/>
    <w:rsid w:val="0016379C"/>
    <w:rsid w:val="001C0F3E"/>
    <w:rsid w:val="001C7785"/>
    <w:rsid w:val="001D633D"/>
    <w:rsid w:val="001F1F20"/>
    <w:rsid w:val="001F2615"/>
    <w:rsid w:val="00215A4F"/>
    <w:rsid w:val="0022353B"/>
    <w:rsid w:val="00230112"/>
    <w:rsid w:val="002340A1"/>
    <w:rsid w:val="002411E7"/>
    <w:rsid w:val="00256361"/>
    <w:rsid w:val="00256AA7"/>
    <w:rsid w:val="00264C81"/>
    <w:rsid w:val="00270204"/>
    <w:rsid w:val="00297508"/>
    <w:rsid w:val="002C3A6F"/>
    <w:rsid w:val="002E6B22"/>
    <w:rsid w:val="002F1097"/>
    <w:rsid w:val="00300138"/>
    <w:rsid w:val="00325377"/>
    <w:rsid w:val="00337C1B"/>
    <w:rsid w:val="00343E81"/>
    <w:rsid w:val="00344E2A"/>
    <w:rsid w:val="0038267A"/>
    <w:rsid w:val="00385239"/>
    <w:rsid w:val="00391C20"/>
    <w:rsid w:val="003A2B29"/>
    <w:rsid w:val="003C5E34"/>
    <w:rsid w:val="003C75A5"/>
    <w:rsid w:val="003D044A"/>
    <w:rsid w:val="003D5CED"/>
    <w:rsid w:val="003E440F"/>
    <w:rsid w:val="00400E5A"/>
    <w:rsid w:val="00400E9A"/>
    <w:rsid w:val="00427537"/>
    <w:rsid w:val="00436C26"/>
    <w:rsid w:val="0045245D"/>
    <w:rsid w:val="004546C5"/>
    <w:rsid w:val="00486DEF"/>
    <w:rsid w:val="004A1E98"/>
    <w:rsid w:val="004C38A9"/>
    <w:rsid w:val="004C6016"/>
    <w:rsid w:val="004E5345"/>
    <w:rsid w:val="00513555"/>
    <w:rsid w:val="0052204D"/>
    <w:rsid w:val="00525985"/>
    <w:rsid w:val="00526B03"/>
    <w:rsid w:val="00574DFD"/>
    <w:rsid w:val="00582FB3"/>
    <w:rsid w:val="005B3E42"/>
    <w:rsid w:val="005E732C"/>
    <w:rsid w:val="00603855"/>
    <w:rsid w:val="00623E5D"/>
    <w:rsid w:val="006259D5"/>
    <w:rsid w:val="00641D60"/>
    <w:rsid w:val="00643EE4"/>
    <w:rsid w:val="00664124"/>
    <w:rsid w:val="006651A8"/>
    <w:rsid w:val="00685107"/>
    <w:rsid w:val="006948A1"/>
    <w:rsid w:val="00696FCC"/>
    <w:rsid w:val="006D328F"/>
    <w:rsid w:val="006F42CD"/>
    <w:rsid w:val="006F495F"/>
    <w:rsid w:val="00714AF0"/>
    <w:rsid w:val="00733CCE"/>
    <w:rsid w:val="007368B5"/>
    <w:rsid w:val="00745345"/>
    <w:rsid w:val="0075370E"/>
    <w:rsid w:val="00757D16"/>
    <w:rsid w:val="00760F37"/>
    <w:rsid w:val="00774401"/>
    <w:rsid w:val="00780ED4"/>
    <w:rsid w:val="00781698"/>
    <w:rsid w:val="007832E5"/>
    <w:rsid w:val="0079302D"/>
    <w:rsid w:val="007A37F1"/>
    <w:rsid w:val="007B16C8"/>
    <w:rsid w:val="007B5BBF"/>
    <w:rsid w:val="007B6760"/>
    <w:rsid w:val="007C1007"/>
    <w:rsid w:val="007D29AD"/>
    <w:rsid w:val="007D6678"/>
    <w:rsid w:val="0080277C"/>
    <w:rsid w:val="00804FF3"/>
    <w:rsid w:val="008156C9"/>
    <w:rsid w:val="00823C6E"/>
    <w:rsid w:val="008307EE"/>
    <w:rsid w:val="0084110A"/>
    <w:rsid w:val="008464F6"/>
    <w:rsid w:val="00891D6A"/>
    <w:rsid w:val="00891ECE"/>
    <w:rsid w:val="00895D14"/>
    <w:rsid w:val="00895E8B"/>
    <w:rsid w:val="008B0462"/>
    <w:rsid w:val="008B5555"/>
    <w:rsid w:val="008B7652"/>
    <w:rsid w:val="008C3794"/>
    <w:rsid w:val="008C631F"/>
    <w:rsid w:val="009530FF"/>
    <w:rsid w:val="00973D7F"/>
    <w:rsid w:val="0098406A"/>
    <w:rsid w:val="00995D17"/>
    <w:rsid w:val="009D0E83"/>
    <w:rsid w:val="009D754A"/>
    <w:rsid w:val="009E22FB"/>
    <w:rsid w:val="009E2C8E"/>
    <w:rsid w:val="009F0257"/>
    <w:rsid w:val="00A067C7"/>
    <w:rsid w:val="00A17943"/>
    <w:rsid w:val="00A41F0A"/>
    <w:rsid w:val="00A55DF3"/>
    <w:rsid w:val="00A6208F"/>
    <w:rsid w:val="00A9771F"/>
    <w:rsid w:val="00AA5100"/>
    <w:rsid w:val="00AB0549"/>
    <w:rsid w:val="00AB3D03"/>
    <w:rsid w:val="00AC6F43"/>
    <w:rsid w:val="00AD7A87"/>
    <w:rsid w:val="00B15E25"/>
    <w:rsid w:val="00B206D9"/>
    <w:rsid w:val="00B56F7E"/>
    <w:rsid w:val="00B701B5"/>
    <w:rsid w:val="00B87041"/>
    <w:rsid w:val="00BB056F"/>
    <w:rsid w:val="00BC5B2B"/>
    <w:rsid w:val="00C0029F"/>
    <w:rsid w:val="00C0552B"/>
    <w:rsid w:val="00C064EA"/>
    <w:rsid w:val="00C22F87"/>
    <w:rsid w:val="00C232B7"/>
    <w:rsid w:val="00C25A0B"/>
    <w:rsid w:val="00C27E85"/>
    <w:rsid w:val="00C57390"/>
    <w:rsid w:val="00C61201"/>
    <w:rsid w:val="00C6620A"/>
    <w:rsid w:val="00C972BB"/>
    <w:rsid w:val="00CB3E19"/>
    <w:rsid w:val="00CC4D0D"/>
    <w:rsid w:val="00CC5114"/>
    <w:rsid w:val="00CE7A2D"/>
    <w:rsid w:val="00CF4FF2"/>
    <w:rsid w:val="00CF529F"/>
    <w:rsid w:val="00D00A82"/>
    <w:rsid w:val="00D13239"/>
    <w:rsid w:val="00D1670A"/>
    <w:rsid w:val="00D50B6E"/>
    <w:rsid w:val="00D5166D"/>
    <w:rsid w:val="00D576D2"/>
    <w:rsid w:val="00D64462"/>
    <w:rsid w:val="00D737A2"/>
    <w:rsid w:val="00D73C9E"/>
    <w:rsid w:val="00D74054"/>
    <w:rsid w:val="00D7678F"/>
    <w:rsid w:val="00DB3B7D"/>
    <w:rsid w:val="00DC4138"/>
    <w:rsid w:val="00DE7234"/>
    <w:rsid w:val="00DF00F2"/>
    <w:rsid w:val="00E54687"/>
    <w:rsid w:val="00E54692"/>
    <w:rsid w:val="00E676A9"/>
    <w:rsid w:val="00EA013E"/>
    <w:rsid w:val="00EB0B44"/>
    <w:rsid w:val="00EC0873"/>
    <w:rsid w:val="00EC179C"/>
    <w:rsid w:val="00EE7B06"/>
    <w:rsid w:val="00EF0535"/>
    <w:rsid w:val="00EF77DF"/>
    <w:rsid w:val="00F11223"/>
    <w:rsid w:val="00F148D3"/>
    <w:rsid w:val="00F3612C"/>
    <w:rsid w:val="00F47F21"/>
    <w:rsid w:val="00F61F71"/>
    <w:rsid w:val="00F766B3"/>
    <w:rsid w:val="00F86F7E"/>
    <w:rsid w:val="00F87128"/>
    <w:rsid w:val="00F90941"/>
    <w:rsid w:val="00FC7ED1"/>
    <w:rsid w:val="00FD3C89"/>
    <w:rsid w:val="00FD4317"/>
    <w:rsid w:val="00FD77BD"/>
    <w:rsid w:val="00FE4B27"/>
    <w:rsid w:val="00FE5743"/>
    <w:rsid w:val="00FE7C02"/>
    <w:rsid w:val="00FF0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D0D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120FB8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20FB8"/>
    <w:rPr>
      <w:rFonts w:ascii="Tahoma" w:hAnsi="Tahoma"/>
      <w:sz w:val="16"/>
    </w:rPr>
  </w:style>
  <w:style w:type="character" w:customStyle="1" w:styleId="a">
    <w:name w:val="Основной текст_"/>
    <w:link w:val="2"/>
    <w:uiPriority w:val="99"/>
    <w:locked/>
    <w:rsid w:val="00582FB3"/>
    <w:rPr>
      <w:rFonts w:ascii="Times New Roman" w:hAnsi="Times New Roman"/>
      <w:sz w:val="28"/>
      <w:shd w:val="clear" w:color="auto" w:fill="FFFFFF"/>
    </w:rPr>
  </w:style>
  <w:style w:type="character" w:customStyle="1" w:styleId="1">
    <w:name w:val="Основной текст1"/>
    <w:uiPriority w:val="99"/>
    <w:rsid w:val="00582FB3"/>
    <w:rPr>
      <w:rFonts w:ascii="Times New Roman" w:hAnsi="Times New Roman"/>
      <w:sz w:val="28"/>
      <w:u w:val="single"/>
      <w:shd w:val="clear" w:color="auto" w:fill="FFFFFF"/>
    </w:rPr>
  </w:style>
  <w:style w:type="paragraph" w:customStyle="1" w:styleId="2">
    <w:name w:val="Основной текст2"/>
    <w:basedOn w:val="Normal"/>
    <w:link w:val="a"/>
    <w:uiPriority w:val="99"/>
    <w:rsid w:val="00582FB3"/>
    <w:pPr>
      <w:shd w:val="clear" w:color="auto" w:fill="FFFFFF"/>
      <w:spacing w:after="300" w:line="331" w:lineRule="exact"/>
      <w:jc w:val="center"/>
    </w:pPr>
    <w:rPr>
      <w:rFonts w:ascii="Times New Roman" w:hAnsi="Times New Roman"/>
      <w:sz w:val="28"/>
      <w:szCs w:val="28"/>
      <w:lang w:eastAsia="ru-RU"/>
    </w:rPr>
  </w:style>
  <w:style w:type="paragraph" w:styleId="ListParagraph">
    <w:name w:val="List Paragraph"/>
    <w:basedOn w:val="Normal"/>
    <w:uiPriority w:val="99"/>
    <w:qFormat/>
    <w:rsid w:val="008156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351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9599C5F09162803D7458CBD9651B42C4863B31A391FE39AF9264A3F586F2393FFC2221347844CD6ABCBA8E72F0x8M" TargetMode="External"/><Relationship Id="rId5" Type="http://schemas.openxmlformats.org/officeDocument/2006/relationships/hyperlink" Target="consultantplus://offline/ref=2BBABA881C7FE9A339DC6C2FF03C1D8E42685415F154501E873CFF91B0D67C31B2C046E5D77DF3F2189BFD5C861Bw5M" TargetMode="External"/><Relationship Id="rId4" Type="http://schemas.openxmlformats.org/officeDocument/2006/relationships/hyperlink" Target="consultantplus://offline/ref=9599C5F09162803D7458CBD9651B42C4863B31A391FE39AF9264A3F586F2393FFC2221347844CD6ABCBA8E72F0x8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</TotalTime>
  <Pages>5</Pages>
  <Words>1817</Words>
  <Characters>10360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 проверки эффективности использования государственного имущества РУП «Гродноэнерго»</dc:title>
  <dc:subject/>
  <dc:creator>Сергей Н. Скороход</dc:creator>
  <cp:keywords/>
  <dc:description/>
  <cp:lastModifiedBy>Koshkarov_AV</cp:lastModifiedBy>
  <cp:revision>4</cp:revision>
  <cp:lastPrinted>2017-02-06T11:15:00Z</cp:lastPrinted>
  <dcterms:created xsi:type="dcterms:W3CDTF">2017-02-17T11:37:00Z</dcterms:created>
  <dcterms:modified xsi:type="dcterms:W3CDTF">2017-02-17T12:28:00Z</dcterms:modified>
</cp:coreProperties>
</file>