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31" w:type="dxa"/>
        <w:tblLayout w:type="fixed"/>
        <w:tblLook w:val="01E0" w:firstRow="1" w:lastRow="1" w:firstColumn="1" w:lastColumn="1" w:noHBand="0" w:noVBand="0"/>
      </w:tblPr>
      <w:tblGrid>
        <w:gridCol w:w="3369"/>
        <w:gridCol w:w="2976"/>
        <w:gridCol w:w="3686"/>
      </w:tblGrid>
      <w:tr w:rsidR="00A27A52" w:rsidRPr="0068175A" w14:paraId="0907EE67" w14:textId="77777777" w:rsidTr="00C90BFB">
        <w:tc>
          <w:tcPr>
            <w:tcW w:w="3369" w:type="dxa"/>
            <w:shd w:val="clear" w:color="auto" w:fill="auto"/>
          </w:tcPr>
          <w:p w14:paraId="7FC6D0A4" w14:textId="77777777" w:rsidR="00A27A52" w:rsidRPr="0068175A" w:rsidRDefault="00A27A52" w:rsidP="00C90BFB">
            <w:pPr>
              <w:pStyle w:val="5"/>
              <w:ind w:left="0"/>
              <w:rPr>
                <w:szCs w:val="28"/>
              </w:rPr>
            </w:pPr>
            <w:bookmarkStart w:id="0" w:name="_GoBack"/>
            <w:bookmarkEnd w:id="0"/>
            <w:r w:rsidRPr="0068175A">
              <w:rPr>
                <w:szCs w:val="28"/>
              </w:rPr>
              <w:t>ГПО «</w:t>
            </w:r>
            <w:proofErr w:type="spellStart"/>
            <w:r w:rsidRPr="0068175A">
              <w:rPr>
                <w:szCs w:val="28"/>
              </w:rPr>
              <w:t>Белэнерго</w:t>
            </w:r>
            <w:proofErr w:type="spellEnd"/>
            <w:r w:rsidRPr="0068175A">
              <w:rPr>
                <w:szCs w:val="28"/>
              </w:rPr>
              <w:t>»</w:t>
            </w:r>
          </w:p>
          <w:p w14:paraId="093F1EEA" w14:textId="77777777" w:rsidR="00A27A52" w:rsidRPr="0068175A" w:rsidRDefault="00A27A52" w:rsidP="00C90BFB">
            <w:pPr>
              <w:rPr>
                <w:sz w:val="28"/>
                <w:szCs w:val="28"/>
              </w:rPr>
            </w:pPr>
            <w:r w:rsidRPr="0068175A">
              <w:rPr>
                <w:sz w:val="28"/>
                <w:szCs w:val="28"/>
              </w:rPr>
              <w:t>управление эксплуатации электрических сетей</w:t>
            </w:r>
          </w:p>
        </w:tc>
        <w:tc>
          <w:tcPr>
            <w:tcW w:w="2976" w:type="dxa"/>
            <w:shd w:val="clear" w:color="auto" w:fill="auto"/>
          </w:tcPr>
          <w:p w14:paraId="5591A9E2" w14:textId="77777777" w:rsidR="00A27A52" w:rsidRPr="0068175A" w:rsidRDefault="00A27A52" w:rsidP="0068175A">
            <w:pPr>
              <w:pStyle w:val="5"/>
              <w:ind w:left="0"/>
              <w:rPr>
                <w:szCs w:val="28"/>
              </w:rPr>
            </w:pPr>
          </w:p>
        </w:tc>
        <w:tc>
          <w:tcPr>
            <w:tcW w:w="3686" w:type="dxa"/>
            <w:shd w:val="clear" w:color="auto" w:fill="auto"/>
          </w:tcPr>
          <w:p w14:paraId="502F29C1" w14:textId="77777777" w:rsidR="00AC56E8" w:rsidRDefault="00AC56E8" w:rsidP="0068175A">
            <w:pPr>
              <w:pStyle w:val="5"/>
              <w:ind w:left="0"/>
              <w:rPr>
                <w:szCs w:val="28"/>
              </w:rPr>
            </w:pPr>
            <w:r>
              <w:rPr>
                <w:szCs w:val="28"/>
              </w:rPr>
              <w:t>Начальнику</w:t>
            </w:r>
            <w:r w:rsidR="000E0CB9">
              <w:rPr>
                <w:szCs w:val="28"/>
              </w:rPr>
              <w:t xml:space="preserve"> </w:t>
            </w:r>
            <w:r>
              <w:rPr>
                <w:szCs w:val="28"/>
              </w:rPr>
              <w:t>отдела имущественных отношений</w:t>
            </w:r>
          </w:p>
          <w:p w14:paraId="3C61A51C" w14:textId="77777777" w:rsidR="00A27A52" w:rsidRPr="0068175A" w:rsidRDefault="00AC56E8" w:rsidP="0068175A">
            <w:pPr>
              <w:pStyle w:val="5"/>
              <w:ind w:left="0"/>
              <w:rPr>
                <w:szCs w:val="28"/>
              </w:rPr>
            </w:pPr>
            <w:r>
              <w:rPr>
                <w:szCs w:val="28"/>
              </w:rPr>
              <w:t>Скороходу С. Н.</w:t>
            </w:r>
          </w:p>
        </w:tc>
      </w:tr>
    </w:tbl>
    <w:p w14:paraId="1051A6FC" w14:textId="77777777" w:rsidR="00927D98" w:rsidRPr="00FD518B" w:rsidRDefault="00927D98" w:rsidP="00927D98">
      <w:pPr>
        <w:rPr>
          <w:sz w:val="28"/>
          <w:szCs w:val="28"/>
        </w:rPr>
      </w:pPr>
    </w:p>
    <w:p w14:paraId="277FC28D" w14:textId="77777777" w:rsidR="00DA6930" w:rsidRPr="00FD518B" w:rsidRDefault="00DA6930" w:rsidP="00927D98">
      <w:pPr>
        <w:rPr>
          <w:sz w:val="28"/>
          <w:szCs w:val="28"/>
        </w:rPr>
      </w:pPr>
    </w:p>
    <w:p w14:paraId="6B576D1E" w14:textId="77777777" w:rsidR="00927D98" w:rsidRPr="00FD518B" w:rsidRDefault="00927D98" w:rsidP="00927D98">
      <w:pPr>
        <w:pStyle w:val="3"/>
        <w:jc w:val="left"/>
        <w:rPr>
          <w:szCs w:val="28"/>
        </w:rPr>
      </w:pPr>
      <w:r w:rsidRPr="00FD518B">
        <w:rPr>
          <w:szCs w:val="28"/>
        </w:rPr>
        <w:t>Служебная записка</w:t>
      </w:r>
    </w:p>
    <w:p w14:paraId="14020632" w14:textId="77777777" w:rsidR="00927D98" w:rsidRPr="00FD518B" w:rsidRDefault="00E55354" w:rsidP="00927D98">
      <w:pPr>
        <w:rPr>
          <w:sz w:val="28"/>
          <w:szCs w:val="28"/>
        </w:rPr>
      </w:pPr>
      <w:r>
        <w:rPr>
          <w:sz w:val="28"/>
          <w:szCs w:val="28"/>
        </w:rPr>
        <w:t>18</w:t>
      </w:r>
      <w:r w:rsidR="00927D98" w:rsidRPr="00FD518B">
        <w:rPr>
          <w:sz w:val="28"/>
          <w:szCs w:val="28"/>
        </w:rPr>
        <w:t xml:space="preserve"> </w:t>
      </w:r>
      <w:r w:rsidR="00C90BFB">
        <w:rPr>
          <w:sz w:val="28"/>
          <w:szCs w:val="28"/>
        </w:rPr>
        <w:t>дека</w:t>
      </w:r>
      <w:r w:rsidR="00AF4185">
        <w:rPr>
          <w:sz w:val="28"/>
          <w:szCs w:val="28"/>
        </w:rPr>
        <w:t>бря</w:t>
      </w:r>
      <w:r w:rsidR="00927D98" w:rsidRPr="00FD518B">
        <w:rPr>
          <w:sz w:val="28"/>
          <w:szCs w:val="28"/>
        </w:rPr>
        <w:t xml:space="preserve"> </w:t>
      </w:r>
      <w:r w:rsidR="00A27A52" w:rsidRPr="00FD518B">
        <w:rPr>
          <w:sz w:val="28"/>
          <w:szCs w:val="28"/>
        </w:rPr>
        <w:t>2013</w:t>
      </w:r>
      <w:r w:rsidR="00927D98" w:rsidRPr="00FD518B">
        <w:rPr>
          <w:sz w:val="28"/>
          <w:szCs w:val="28"/>
        </w:rPr>
        <w:t xml:space="preserve"> г</w:t>
      </w:r>
      <w:r w:rsidR="00DA6930" w:rsidRPr="00FD518B">
        <w:rPr>
          <w:sz w:val="28"/>
          <w:szCs w:val="28"/>
        </w:rPr>
        <w:t>. № 06-</w:t>
      </w:r>
      <w:r w:rsidR="005F6E17">
        <w:rPr>
          <w:sz w:val="28"/>
          <w:szCs w:val="28"/>
        </w:rPr>
        <w:t>856</w:t>
      </w:r>
    </w:p>
    <w:p w14:paraId="2CB46E07" w14:textId="77777777" w:rsidR="00DA6930" w:rsidRDefault="00DA6930" w:rsidP="00927D98">
      <w:pPr>
        <w:rPr>
          <w:sz w:val="28"/>
          <w:szCs w:val="28"/>
        </w:rPr>
      </w:pPr>
    </w:p>
    <w:p w14:paraId="20EDCF6C" w14:textId="77777777" w:rsidR="00CA1DB6" w:rsidRPr="00FD518B" w:rsidRDefault="00CA1DB6" w:rsidP="00927D98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04"/>
      </w:tblGrid>
      <w:tr w:rsidR="00927D98" w:rsidRPr="0068175A" w14:paraId="1DD360BD" w14:textId="77777777" w:rsidTr="0068265D">
        <w:tc>
          <w:tcPr>
            <w:tcW w:w="6204" w:type="dxa"/>
            <w:shd w:val="clear" w:color="auto" w:fill="auto"/>
          </w:tcPr>
          <w:p w14:paraId="5E3B23A5" w14:textId="77777777" w:rsidR="00927D98" w:rsidRPr="0068175A" w:rsidRDefault="00927D98" w:rsidP="00A27A52">
            <w:pPr>
              <w:rPr>
                <w:sz w:val="28"/>
                <w:szCs w:val="28"/>
              </w:rPr>
            </w:pPr>
            <w:r w:rsidRPr="0068175A">
              <w:rPr>
                <w:sz w:val="28"/>
                <w:szCs w:val="28"/>
              </w:rPr>
              <w:t xml:space="preserve">О </w:t>
            </w:r>
            <w:r w:rsidR="00E55354">
              <w:rPr>
                <w:sz w:val="28"/>
                <w:szCs w:val="28"/>
              </w:rPr>
              <w:t>представлении информации</w:t>
            </w:r>
            <w:r w:rsidR="00DA6930" w:rsidRPr="0068175A">
              <w:rPr>
                <w:sz w:val="28"/>
                <w:szCs w:val="28"/>
              </w:rPr>
              <w:t xml:space="preserve"> </w:t>
            </w:r>
            <w:r w:rsidRPr="0068175A">
              <w:rPr>
                <w:sz w:val="28"/>
                <w:szCs w:val="28"/>
              </w:rPr>
              <w:t>по</w:t>
            </w:r>
            <w:r w:rsidR="001100AF" w:rsidRPr="0068175A">
              <w:rPr>
                <w:sz w:val="28"/>
                <w:szCs w:val="28"/>
              </w:rPr>
              <w:t xml:space="preserve"> поруч</w:t>
            </w:r>
            <w:r w:rsidR="00A27A52" w:rsidRPr="0068175A">
              <w:rPr>
                <w:sz w:val="28"/>
                <w:szCs w:val="28"/>
              </w:rPr>
              <w:t xml:space="preserve">ению </w:t>
            </w:r>
            <w:r w:rsidR="00E31121" w:rsidRPr="0068175A">
              <w:rPr>
                <w:sz w:val="28"/>
                <w:szCs w:val="28"/>
              </w:rPr>
              <w:t>ГПО «</w:t>
            </w:r>
            <w:proofErr w:type="spellStart"/>
            <w:r w:rsidR="00E31121" w:rsidRPr="0068175A">
              <w:rPr>
                <w:sz w:val="28"/>
                <w:szCs w:val="28"/>
              </w:rPr>
              <w:t>Белэнерго</w:t>
            </w:r>
            <w:proofErr w:type="spellEnd"/>
            <w:r w:rsidR="00E31121" w:rsidRPr="0068175A">
              <w:rPr>
                <w:sz w:val="28"/>
                <w:szCs w:val="28"/>
              </w:rPr>
              <w:t xml:space="preserve">» от </w:t>
            </w:r>
            <w:r w:rsidR="00E55354">
              <w:rPr>
                <w:sz w:val="28"/>
                <w:szCs w:val="28"/>
              </w:rPr>
              <w:t>17</w:t>
            </w:r>
            <w:r w:rsidR="006674FE">
              <w:rPr>
                <w:sz w:val="28"/>
                <w:szCs w:val="28"/>
              </w:rPr>
              <w:t>.12</w:t>
            </w:r>
            <w:r w:rsidR="000E0CB9">
              <w:rPr>
                <w:sz w:val="28"/>
                <w:szCs w:val="28"/>
              </w:rPr>
              <w:t xml:space="preserve">.2013 № </w:t>
            </w:r>
            <w:r w:rsidR="008E348E">
              <w:rPr>
                <w:sz w:val="28"/>
                <w:szCs w:val="28"/>
              </w:rPr>
              <w:t>10</w:t>
            </w:r>
            <w:r w:rsidR="00E55354">
              <w:rPr>
                <w:sz w:val="28"/>
                <w:szCs w:val="28"/>
              </w:rPr>
              <w:t>1-6739</w:t>
            </w:r>
          </w:p>
        </w:tc>
      </w:tr>
    </w:tbl>
    <w:p w14:paraId="5132E66F" w14:textId="77777777" w:rsidR="00E31121" w:rsidRPr="00FD518B" w:rsidRDefault="00E31121">
      <w:pPr>
        <w:rPr>
          <w:sz w:val="28"/>
          <w:szCs w:val="28"/>
        </w:rPr>
      </w:pPr>
    </w:p>
    <w:p w14:paraId="28BF1DDF" w14:textId="77777777" w:rsidR="00DA6930" w:rsidRDefault="00DA6930">
      <w:pPr>
        <w:rPr>
          <w:sz w:val="28"/>
          <w:szCs w:val="28"/>
        </w:rPr>
      </w:pPr>
    </w:p>
    <w:p w14:paraId="46E9BCEB" w14:textId="77777777" w:rsidR="00CA1DB6" w:rsidRPr="00FD518B" w:rsidRDefault="00CA1DB6">
      <w:pPr>
        <w:rPr>
          <w:sz w:val="28"/>
          <w:szCs w:val="28"/>
        </w:rPr>
      </w:pPr>
    </w:p>
    <w:p w14:paraId="10015319" w14:textId="77777777" w:rsidR="00AC56E8" w:rsidRDefault="00857834" w:rsidP="0025643E">
      <w:pPr>
        <w:ind w:firstLine="567"/>
        <w:jc w:val="both"/>
        <w:rPr>
          <w:sz w:val="28"/>
          <w:szCs w:val="28"/>
        </w:rPr>
      </w:pPr>
      <w:r w:rsidRPr="00FD518B">
        <w:rPr>
          <w:sz w:val="28"/>
          <w:szCs w:val="28"/>
        </w:rPr>
        <w:t xml:space="preserve">В соответствии с </w:t>
      </w:r>
      <w:r w:rsidR="00657F82" w:rsidRPr="00FD518B">
        <w:rPr>
          <w:sz w:val="28"/>
          <w:szCs w:val="28"/>
        </w:rPr>
        <w:t>поручением ГПО «</w:t>
      </w:r>
      <w:proofErr w:type="spellStart"/>
      <w:r w:rsidR="00657F82" w:rsidRPr="00FD518B">
        <w:rPr>
          <w:sz w:val="28"/>
          <w:szCs w:val="28"/>
        </w:rPr>
        <w:t>Бел</w:t>
      </w:r>
      <w:r w:rsidR="00327F76" w:rsidRPr="00FD518B">
        <w:rPr>
          <w:sz w:val="28"/>
          <w:szCs w:val="28"/>
        </w:rPr>
        <w:t>энерго</w:t>
      </w:r>
      <w:proofErr w:type="spellEnd"/>
      <w:r w:rsidR="00327F76" w:rsidRPr="00FD518B">
        <w:rPr>
          <w:sz w:val="28"/>
          <w:szCs w:val="28"/>
        </w:rPr>
        <w:t xml:space="preserve">» </w:t>
      </w:r>
      <w:r w:rsidR="00E55354">
        <w:rPr>
          <w:sz w:val="28"/>
          <w:szCs w:val="28"/>
        </w:rPr>
        <w:t xml:space="preserve">от 17.12.2013 № 101-6739 </w:t>
      </w:r>
      <w:r w:rsidR="0092544F">
        <w:rPr>
          <w:sz w:val="28"/>
          <w:szCs w:val="28"/>
        </w:rPr>
        <w:t xml:space="preserve">по </w:t>
      </w:r>
      <w:r w:rsidR="00E55354">
        <w:rPr>
          <w:sz w:val="28"/>
          <w:szCs w:val="28"/>
        </w:rPr>
        <w:t>письму РУП «</w:t>
      </w:r>
      <w:proofErr w:type="spellStart"/>
      <w:r w:rsidR="00E55354">
        <w:rPr>
          <w:sz w:val="28"/>
          <w:szCs w:val="28"/>
        </w:rPr>
        <w:t>Гомельэнерго</w:t>
      </w:r>
      <w:proofErr w:type="spellEnd"/>
      <w:r w:rsidR="008E348E">
        <w:rPr>
          <w:sz w:val="28"/>
          <w:szCs w:val="28"/>
        </w:rPr>
        <w:t xml:space="preserve">» </w:t>
      </w:r>
      <w:r w:rsidR="00E55354" w:rsidRPr="0068175A">
        <w:rPr>
          <w:sz w:val="28"/>
          <w:szCs w:val="28"/>
        </w:rPr>
        <w:t xml:space="preserve">от </w:t>
      </w:r>
      <w:r w:rsidR="00E55354">
        <w:rPr>
          <w:sz w:val="28"/>
          <w:szCs w:val="28"/>
        </w:rPr>
        <w:t>16.12.2013 № 04-23/7316ф</w:t>
      </w:r>
      <w:r w:rsidR="00AC56E8">
        <w:rPr>
          <w:sz w:val="28"/>
          <w:szCs w:val="28"/>
        </w:rPr>
        <w:t xml:space="preserve"> </w:t>
      </w:r>
      <w:r w:rsidR="006674FE">
        <w:rPr>
          <w:sz w:val="28"/>
          <w:szCs w:val="28"/>
        </w:rPr>
        <w:t xml:space="preserve">«О </w:t>
      </w:r>
      <w:r w:rsidR="00E55354">
        <w:rPr>
          <w:sz w:val="28"/>
          <w:szCs w:val="28"/>
        </w:rPr>
        <w:t>передаче затрат</w:t>
      </w:r>
      <w:r w:rsidR="00AC56E8">
        <w:rPr>
          <w:sz w:val="28"/>
          <w:szCs w:val="28"/>
        </w:rPr>
        <w:t xml:space="preserve">» </w:t>
      </w:r>
      <w:r w:rsidR="00C551B6" w:rsidRPr="00FD518B">
        <w:rPr>
          <w:sz w:val="28"/>
          <w:szCs w:val="28"/>
        </w:rPr>
        <w:t>управление эксплуатации электрических сетей ГПО</w:t>
      </w:r>
      <w:r w:rsidR="00C551B6" w:rsidRPr="00FD518B">
        <w:rPr>
          <w:iCs/>
          <w:sz w:val="28"/>
          <w:szCs w:val="28"/>
        </w:rPr>
        <w:t xml:space="preserve"> «</w:t>
      </w:r>
      <w:proofErr w:type="spellStart"/>
      <w:r w:rsidR="00C551B6" w:rsidRPr="00FD518B">
        <w:rPr>
          <w:iCs/>
          <w:sz w:val="28"/>
          <w:szCs w:val="28"/>
        </w:rPr>
        <w:t>Белэнерго</w:t>
      </w:r>
      <w:proofErr w:type="spellEnd"/>
      <w:r w:rsidR="00C551B6" w:rsidRPr="00FD518B">
        <w:rPr>
          <w:iCs/>
          <w:sz w:val="28"/>
          <w:szCs w:val="28"/>
        </w:rPr>
        <w:t>»</w:t>
      </w:r>
      <w:r w:rsidR="00C551B6">
        <w:rPr>
          <w:sz w:val="28"/>
          <w:szCs w:val="28"/>
        </w:rPr>
        <w:t xml:space="preserve"> </w:t>
      </w:r>
      <w:r w:rsidR="00DC2BB0">
        <w:rPr>
          <w:sz w:val="28"/>
          <w:szCs w:val="28"/>
        </w:rPr>
        <w:t xml:space="preserve">(далее – УЭЭС) </w:t>
      </w:r>
      <w:r w:rsidR="000E0CB9">
        <w:rPr>
          <w:sz w:val="28"/>
          <w:szCs w:val="28"/>
        </w:rPr>
        <w:t xml:space="preserve">в пределах </w:t>
      </w:r>
      <w:r w:rsidR="005F4AE3">
        <w:rPr>
          <w:sz w:val="28"/>
          <w:szCs w:val="28"/>
        </w:rPr>
        <w:t>своей компетенции</w:t>
      </w:r>
      <w:r w:rsidR="000C09B5">
        <w:rPr>
          <w:sz w:val="28"/>
          <w:szCs w:val="28"/>
        </w:rPr>
        <w:t xml:space="preserve"> </w:t>
      </w:r>
      <w:r w:rsidR="00AC56E8">
        <w:rPr>
          <w:sz w:val="28"/>
          <w:szCs w:val="28"/>
        </w:rPr>
        <w:t>сообщает следующее.</w:t>
      </w:r>
    </w:p>
    <w:p w14:paraId="1DDDA3C0" w14:textId="77777777" w:rsidR="00AC56E8" w:rsidRDefault="00DC2BB0" w:rsidP="000D46CD">
      <w:pPr>
        <w:pStyle w:val="a5"/>
        <w:ind w:firstLine="540"/>
        <w:rPr>
          <w:szCs w:val="28"/>
        </w:rPr>
      </w:pPr>
      <w:r w:rsidRPr="00DC33C4">
        <w:rPr>
          <w:szCs w:val="28"/>
        </w:rPr>
        <w:t xml:space="preserve">Принимая во внимание согласие сторон, </w:t>
      </w:r>
      <w:r>
        <w:rPr>
          <w:szCs w:val="28"/>
        </w:rPr>
        <w:t>УЭЭС</w:t>
      </w:r>
      <w:r w:rsidRPr="00DC33C4">
        <w:rPr>
          <w:szCs w:val="28"/>
        </w:rPr>
        <w:t xml:space="preserve"> считает возможным осуществить сделку по безвозмездной </w:t>
      </w:r>
      <w:r w:rsidR="00E55354">
        <w:rPr>
          <w:szCs w:val="28"/>
        </w:rPr>
        <w:t xml:space="preserve">передаче </w:t>
      </w:r>
      <w:r w:rsidRPr="00DC33C4">
        <w:rPr>
          <w:szCs w:val="28"/>
        </w:rPr>
        <w:t xml:space="preserve">в установленном законодательством порядке </w:t>
      </w:r>
      <w:r w:rsidR="00C14378">
        <w:rPr>
          <w:szCs w:val="28"/>
        </w:rPr>
        <w:t>на баланс эксплуатирующей организации – К</w:t>
      </w:r>
      <w:r w:rsidR="000D46CD">
        <w:rPr>
          <w:szCs w:val="28"/>
        </w:rPr>
        <w:t>ЖУП</w:t>
      </w:r>
      <w:r w:rsidR="00C14378">
        <w:rPr>
          <w:szCs w:val="28"/>
        </w:rPr>
        <w:t xml:space="preserve"> «Уником» произведенных РУП «</w:t>
      </w:r>
      <w:proofErr w:type="spellStart"/>
      <w:r w:rsidR="00C14378">
        <w:rPr>
          <w:szCs w:val="28"/>
        </w:rPr>
        <w:t>Гомельэнерго</w:t>
      </w:r>
      <w:proofErr w:type="spellEnd"/>
      <w:r w:rsidR="00C14378">
        <w:rPr>
          <w:szCs w:val="28"/>
        </w:rPr>
        <w:t xml:space="preserve">» затрат по созданию сетей наружного освещения </w:t>
      </w:r>
      <w:r w:rsidR="000D46CD">
        <w:rPr>
          <w:szCs w:val="28"/>
        </w:rPr>
        <w:t xml:space="preserve">при реализации проектов: </w:t>
      </w:r>
      <w:r w:rsidR="00C14378">
        <w:rPr>
          <w:szCs w:val="28"/>
        </w:rPr>
        <w:t xml:space="preserve">«Реконструкция ВЛ 0,4 </w:t>
      </w:r>
      <w:proofErr w:type="spellStart"/>
      <w:r w:rsidR="00C14378">
        <w:rPr>
          <w:szCs w:val="28"/>
        </w:rPr>
        <w:t>кВ</w:t>
      </w:r>
      <w:proofErr w:type="spellEnd"/>
      <w:r w:rsidR="00C14378">
        <w:rPr>
          <w:szCs w:val="28"/>
        </w:rPr>
        <w:t xml:space="preserve"> № 10 от ЗТП-531, ул. Первомайская</w:t>
      </w:r>
      <w:r w:rsidR="000D46CD">
        <w:rPr>
          <w:szCs w:val="28"/>
        </w:rPr>
        <w:t xml:space="preserve"> </w:t>
      </w:r>
      <w:r w:rsidR="00C14378">
        <w:rPr>
          <w:szCs w:val="28"/>
        </w:rPr>
        <w:t>в г. Жлобине»;</w:t>
      </w:r>
      <w:r w:rsidR="000D46CD">
        <w:rPr>
          <w:szCs w:val="28"/>
        </w:rPr>
        <w:t xml:space="preserve"> </w:t>
      </w:r>
      <w:r w:rsidR="00C14378">
        <w:rPr>
          <w:szCs w:val="28"/>
        </w:rPr>
        <w:t xml:space="preserve">«Реконструкция ВЛ 0,4 </w:t>
      </w:r>
      <w:proofErr w:type="spellStart"/>
      <w:r w:rsidR="00C14378">
        <w:rPr>
          <w:szCs w:val="28"/>
        </w:rPr>
        <w:t>кВ</w:t>
      </w:r>
      <w:proofErr w:type="spellEnd"/>
      <w:r w:rsidR="00C14378">
        <w:rPr>
          <w:szCs w:val="28"/>
        </w:rPr>
        <w:t xml:space="preserve"> от </w:t>
      </w:r>
      <w:r w:rsidR="000D46CD">
        <w:rPr>
          <w:szCs w:val="28"/>
        </w:rPr>
        <w:t xml:space="preserve">   </w:t>
      </w:r>
      <w:r w:rsidR="00C14378">
        <w:rPr>
          <w:szCs w:val="28"/>
        </w:rPr>
        <w:t>ЗТП-617, м-н 2 в г. Жлобине»</w:t>
      </w:r>
      <w:r w:rsidR="000D46CD">
        <w:rPr>
          <w:szCs w:val="28"/>
        </w:rPr>
        <w:t xml:space="preserve">; </w:t>
      </w:r>
      <w:r w:rsidR="00C14378">
        <w:rPr>
          <w:szCs w:val="28"/>
        </w:rPr>
        <w:t xml:space="preserve">«Реконструкция </w:t>
      </w:r>
      <w:r w:rsidR="00FB226F">
        <w:rPr>
          <w:szCs w:val="28"/>
        </w:rPr>
        <w:t xml:space="preserve">ВЛ 0,4 </w:t>
      </w:r>
      <w:proofErr w:type="spellStart"/>
      <w:r w:rsidR="00FB226F">
        <w:rPr>
          <w:szCs w:val="28"/>
        </w:rPr>
        <w:t>кВ</w:t>
      </w:r>
      <w:proofErr w:type="spellEnd"/>
      <w:r w:rsidR="00FB226F">
        <w:rPr>
          <w:szCs w:val="28"/>
        </w:rPr>
        <w:t xml:space="preserve"> от ГКТП-320 (963), </w:t>
      </w:r>
      <w:r w:rsidR="000D46CD">
        <w:rPr>
          <w:szCs w:val="28"/>
        </w:rPr>
        <w:t xml:space="preserve">   </w:t>
      </w:r>
      <w:r w:rsidR="00FB226F">
        <w:rPr>
          <w:szCs w:val="28"/>
        </w:rPr>
        <w:t xml:space="preserve">ВЛ 0,4 </w:t>
      </w:r>
      <w:proofErr w:type="spellStart"/>
      <w:r w:rsidR="00FB226F">
        <w:rPr>
          <w:szCs w:val="28"/>
        </w:rPr>
        <w:t>кВ</w:t>
      </w:r>
      <w:proofErr w:type="spellEnd"/>
      <w:r w:rsidR="00FB226F">
        <w:rPr>
          <w:szCs w:val="28"/>
        </w:rPr>
        <w:t xml:space="preserve"> от КТП-25, ул. Мостовая, с заменой КТП на КТППК, КЛ 10 </w:t>
      </w:r>
      <w:proofErr w:type="spellStart"/>
      <w:r w:rsidR="00FB226F">
        <w:rPr>
          <w:szCs w:val="28"/>
        </w:rPr>
        <w:t>кВ</w:t>
      </w:r>
      <w:proofErr w:type="spellEnd"/>
      <w:r w:rsidR="00FB226F">
        <w:rPr>
          <w:szCs w:val="28"/>
        </w:rPr>
        <w:t xml:space="preserve"> 7436 </w:t>
      </w:r>
      <w:r w:rsidR="000D46CD">
        <w:rPr>
          <w:szCs w:val="28"/>
        </w:rPr>
        <w:t xml:space="preserve"> </w:t>
      </w:r>
      <w:r w:rsidR="00FB226F">
        <w:rPr>
          <w:szCs w:val="28"/>
        </w:rPr>
        <w:t xml:space="preserve">ПС «Жлобин» от ТП-70 до ТП-57 со строительством участка КЛ 10 </w:t>
      </w:r>
      <w:proofErr w:type="spellStart"/>
      <w:r w:rsidR="00FB226F">
        <w:rPr>
          <w:szCs w:val="28"/>
        </w:rPr>
        <w:t>кВ</w:t>
      </w:r>
      <w:proofErr w:type="spellEnd"/>
      <w:r w:rsidR="00FB226F">
        <w:rPr>
          <w:szCs w:val="28"/>
        </w:rPr>
        <w:t xml:space="preserve"> и КТППК в парке Приднепровский в г. Жлобине».</w:t>
      </w:r>
    </w:p>
    <w:p w14:paraId="5ADFC308" w14:textId="77777777" w:rsidR="00DA6930" w:rsidRPr="00FD518B" w:rsidRDefault="00DA6930" w:rsidP="000047E8">
      <w:pPr>
        <w:jc w:val="both"/>
        <w:rPr>
          <w:sz w:val="28"/>
          <w:szCs w:val="28"/>
        </w:rPr>
      </w:pPr>
    </w:p>
    <w:p w14:paraId="5549F248" w14:textId="77777777" w:rsidR="00B11E95" w:rsidRPr="00FD518B" w:rsidRDefault="00B11E95" w:rsidP="001100AF">
      <w:pPr>
        <w:jc w:val="both"/>
        <w:rPr>
          <w:sz w:val="28"/>
          <w:szCs w:val="28"/>
        </w:rPr>
      </w:pPr>
    </w:p>
    <w:p w14:paraId="10E08EF9" w14:textId="77777777" w:rsidR="000642E3" w:rsidRPr="00FD518B" w:rsidRDefault="000642E3" w:rsidP="001100AF">
      <w:pPr>
        <w:jc w:val="both"/>
        <w:rPr>
          <w:sz w:val="28"/>
          <w:szCs w:val="28"/>
        </w:rPr>
      </w:pPr>
    </w:p>
    <w:p w14:paraId="11D99FA1" w14:textId="77777777" w:rsidR="0025245C" w:rsidRPr="00FD518B" w:rsidRDefault="004734B5" w:rsidP="001100AF">
      <w:p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653AFD" w:rsidRPr="00FD518B">
        <w:rPr>
          <w:sz w:val="28"/>
          <w:szCs w:val="28"/>
        </w:rPr>
        <w:t xml:space="preserve">ачальник </w:t>
      </w:r>
      <w:r>
        <w:rPr>
          <w:sz w:val="28"/>
          <w:szCs w:val="28"/>
        </w:rPr>
        <w:t>УЭЭ</w:t>
      </w:r>
      <w:r w:rsidR="00572B76" w:rsidRPr="00FD518B">
        <w:rPr>
          <w:sz w:val="28"/>
          <w:szCs w:val="28"/>
        </w:rPr>
        <w:t>С</w:t>
      </w:r>
      <w:r w:rsidR="00037C0E">
        <w:rPr>
          <w:sz w:val="28"/>
          <w:szCs w:val="28"/>
        </w:rPr>
        <w:t xml:space="preserve">    </w:t>
      </w:r>
      <w:r w:rsidR="000047E8" w:rsidRPr="00FD518B">
        <w:rPr>
          <w:sz w:val="28"/>
          <w:szCs w:val="28"/>
        </w:rPr>
        <w:t xml:space="preserve">           </w:t>
      </w:r>
      <w:r w:rsidR="00327F76" w:rsidRPr="00FD518B">
        <w:rPr>
          <w:sz w:val="28"/>
          <w:szCs w:val="28"/>
        </w:rPr>
        <w:t xml:space="preserve"> </w:t>
      </w:r>
      <w:r w:rsidR="00D82F7D" w:rsidRPr="00FD518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</w:t>
      </w:r>
      <w:r w:rsidR="00D82F7D" w:rsidRPr="00FD518B">
        <w:rPr>
          <w:sz w:val="28"/>
          <w:szCs w:val="28"/>
        </w:rPr>
        <w:t xml:space="preserve">  </w:t>
      </w:r>
      <w:r w:rsidR="005F4AE3">
        <w:rPr>
          <w:sz w:val="28"/>
          <w:szCs w:val="28"/>
        </w:rPr>
        <w:t xml:space="preserve"> </w:t>
      </w:r>
      <w:r w:rsidR="00A632F7">
        <w:rPr>
          <w:sz w:val="28"/>
          <w:szCs w:val="28"/>
        </w:rPr>
        <w:t xml:space="preserve">            </w:t>
      </w:r>
      <w:r w:rsidR="00E4310E" w:rsidRPr="00FD518B">
        <w:rPr>
          <w:sz w:val="28"/>
          <w:szCs w:val="28"/>
        </w:rPr>
        <w:t xml:space="preserve">   </w:t>
      </w:r>
      <w:r w:rsidR="00D82F7D" w:rsidRPr="00FD518B">
        <w:rPr>
          <w:sz w:val="28"/>
          <w:szCs w:val="28"/>
        </w:rPr>
        <w:t xml:space="preserve"> </w:t>
      </w:r>
      <w:r w:rsidR="0025245C" w:rsidRPr="00FD518B">
        <w:rPr>
          <w:sz w:val="28"/>
          <w:szCs w:val="28"/>
        </w:rPr>
        <w:t xml:space="preserve">   </w:t>
      </w:r>
      <w:r w:rsidR="00653AFD" w:rsidRPr="00FD518B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А. В. </w:t>
      </w:r>
      <w:proofErr w:type="spellStart"/>
      <w:r>
        <w:rPr>
          <w:sz w:val="28"/>
          <w:szCs w:val="28"/>
        </w:rPr>
        <w:t>Дюк</w:t>
      </w:r>
      <w:proofErr w:type="spellEnd"/>
    </w:p>
    <w:sectPr w:rsidR="0025245C" w:rsidRPr="00FD518B" w:rsidSect="00CA1DB6">
      <w:pgSz w:w="11906" w:h="16838" w:code="9"/>
      <w:pgMar w:top="1418" w:right="567" w:bottom="851" w:left="1418" w:header="737" w:footer="85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776CB" w14:textId="77777777" w:rsidR="0077462B" w:rsidRDefault="0077462B">
      <w:r>
        <w:separator/>
      </w:r>
    </w:p>
  </w:endnote>
  <w:endnote w:type="continuationSeparator" w:id="0">
    <w:p w14:paraId="7ED9A6DB" w14:textId="77777777" w:rsidR="0077462B" w:rsidRDefault="00774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42DAA" w14:textId="77777777" w:rsidR="0077462B" w:rsidRDefault="0077462B">
      <w:r>
        <w:separator/>
      </w:r>
    </w:p>
  </w:footnote>
  <w:footnote w:type="continuationSeparator" w:id="0">
    <w:p w14:paraId="0D655731" w14:textId="77777777" w:rsidR="0077462B" w:rsidRDefault="00774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64D39"/>
    <w:multiLevelType w:val="hybridMultilevel"/>
    <w:tmpl w:val="83BC3E84"/>
    <w:lvl w:ilvl="0" w:tplc="31388BE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FA221D8"/>
    <w:multiLevelType w:val="hybridMultilevel"/>
    <w:tmpl w:val="6B90DF72"/>
    <w:lvl w:ilvl="0" w:tplc="9300D9D6">
      <w:start w:val="1"/>
      <w:numFmt w:val="decimal"/>
      <w:lvlText w:val="%1."/>
      <w:lvlJc w:val="left"/>
      <w:pPr>
        <w:tabs>
          <w:tab w:val="num" w:pos="1350"/>
        </w:tabs>
        <w:ind w:left="1350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61A840E3"/>
    <w:multiLevelType w:val="hybridMultilevel"/>
    <w:tmpl w:val="5F268A88"/>
    <w:lvl w:ilvl="0" w:tplc="CBA2BD3C">
      <w:start w:val="1"/>
      <w:numFmt w:val="bullet"/>
      <w:lvlText w:val="-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FB"/>
    <w:rsid w:val="00000031"/>
    <w:rsid w:val="000047E8"/>
    <w:rsid w:val="00004D4C"/>
    <w:rsid w:val="000131BE"/>
    <w:rsid w:val="00014B46"/>
    <w:rsid w:val="000255B2"/>
    <w:rsid w:val="000314FF"/>
    <w:rsid w:val="00037C0E"/>
    <w:rsid w:val="00040706"/>
    <w:rsid w:val="00041836"/>
    <w:rsid w:val="00051167"/>
    <w:rsid w:val="000562F4"/>
    <w:rsid w:val="000605BD"/>
    <w:rsid w:val="000642E3"/>
    <w:rsid w:val="00075B66"/>
    <w:rsid w:val="00082E6F"/>
    <w:rsid w:val="0008635E"/>
    <w:rsid w:val="00096C3B"/>
    <w:rsid w:val="000A75AA"/>
    <w:rsid w:val="000A75B5"/>
    <w:rsid w:val="000A78F2"/>
    <w:rsid w:val="000B5C0D"/>
    <w:rsid w:val="000C09B5"/>
    <w:rsid w:val="000C105A"/>
    <w:rsid w:val="000C5ABE"/>
    <w:rsid w:val="000D3465"/>
    <w:rsid w:val="000D46CD"/>
    <w:rsid w:val="000E0CB9"/>
    <w:rsid w:val="000E3AC7"/>
    <w:rsid w:val="000E514F"/>
    <w:rsid w:val="000F0471"/>
    <w:rsid w:val="000F231B"/>
    <w:rsid w:val="00102B4F"/>
    <w:rsid w:val="00102BCC"/>
    <w:rsid w:val="001100AF"/>
    <w:rsid w:val="00110EC8"/>
    <w:rsid w:val="00124330"/>
    <w:rsid w:val="00127085"/>
    <w:rsid w:val="00130A55"/>
    <w:rsid w:val="001330BF"/>
    <w:rsid w:val="001404CF"/>
    <w:rsid w:val="001414D2"/>
    <w:rsid w:val="0014184C"/>
    <w:rsid w:val="0014393C"/>
    <w:rsid w:val="00144568"/>
    <w:rsid w:val="00146847"/>
    <w:rsid w:val="00147137"/>
    <w:rsid w:val="00147F88"/>
    <w:rsid w:val="00151D5F"/>
    <w:rsid w:val="00151E59"/>
    <w:rsid w:val="0015270E"/>
    <w:rsid w:val="00164E7F"/>
    <w:rsid w:val="001754C1"/>
    <w:rsid w:val="0017790A"/>
    <w:rsid w:val="00186B4D"/>
    <w:rsid w:val="00190159"/>
    <w:rsid w:val="00190FDE"/>
    <w:rsid w:val="00195D94"/>
    <w:rsid w:val="00195E65"/>
    <w:rsid w:val="001A7951"/>
    <w:rsid w:val="001C12B1"/>
    <w:rsid w:val="001E1CE8"/>
    <w:rsid w:val="001E4BFD"/>
    <w:rsid w:val="001E515C"/>
    <w:rsid w:val="001F21E7"/>
    <w:rsid w:val="001F35DC"/>
    <w:rsid w:val="00201457"/>
    <w:rsid w:val="00212D8F"/>
    <w:rsid w:val="00212E3E"/>
    <w:rsid w:val="00215C5A"/>
    <w:rsid w:val="00220C4E"/>
    <w:rsid w:val="00223201"/>
    <w:rsid w:val="00225AF1"/>
    <w:rsid w:val="002346FD"/>
    <w:rsid w:val="0025245C"/>
    <w:rsid w:val="0025370C"/>
    <w:rsid w:val="0025450B"/>
    <w:rsid w:val="0025643E"/>
    <w:rsid w:val="00261DB8"/>
    <w:rsid w:val="0026784C"/>
    <w:rsid w:val="00274089"/>
    <w:rsid w:val="002778AE"/>
    <w:rsid w:val="00287917"/>
    <w:rsid w:val="00291D63"/>
    <w:rsid w:val="00292921"/>
    <w:rsid w:val="00294FB2"/>
    <w:rsid w:val="002A3F95"/>
    <w:rsid w:val="002A6DA6"/>
    <w:rsid w:val="002B309B"/>
    <w:rsid w:val="002C0666"/>
    <w:rsid w:val="002D16F1"/>
    <w:rsid w:val="002D359D"/>
    <w:rsid w:val="002D3BFD"/>
    <w:rsid w:val="002D49BD"/>
    <w:rsid w:val="002D79F4"/>
    <w:rsid w:val="00304FD1"/>
    <w:rsid w:val="003107F8"/>
    <w:rsid w:val="00310AC5"/>
    <w:rsid w:val="003226C7"/>
    <w:rsid w:val="00327196"/>
    <w:rsid w:val="0032782B"/>
    <w:rsid w:val="00327F76"/>
    <w:rsid w:val="0033709C"/>
    <w:rsid w:val="0035071D"/>
    <w:rsid w:val="00366F0A"/>
    <w:rsid w:val="00367FC2"/>
    <w:rsid w:val="003737A4"/>
    <w:rsid w:val="003779A7"/>
    <w:rsid w:val="00391F5C"/>
    <w:rsid w:val="003A2169"/>
    <w:rsid w:val="003A29A9"/>
    <w:rsid w:val="003A4B50"/>
    <w:rsid w:val="003B0662"/>
    <w:rsid w:val="003B18FD"/>
    <w:rsid w:val="003B796F"/>
    <w:rsid w:val="003C3815"/>
    <w:rsid w:val="003D4DB6"/>
    <w:rsid w:val="003E6B11"/>
    <w:rsid w:val="003F0958"/>
    <w:rsid w:val="003F4381"/>
    <w:rsid w:val="00403796"/>
    <w:rsid w:val="0040487F"/>
    <w:rsid w:val="0040605C"/>
    <w:rsid w:val="0041456B"/>
    <w:rsid w:val="00424D50"/>
    <w:rsid w:val="0043647F"/>
    <w:rsid w:val="004422C8"/>
    <w:rsid w:val="00453DEB"/>
    <w:rsid w:val="00456298"/>
    <w:rsid w:val="00461BAF"/>
    <w:rsid w:val="00462212"/>
    <w:rsid w:val="004734B5"/>
    <w:rsid w:val="00475717"/>
    <w:rsid w:val="00475F41"/>
    <w:rsid w:val="00477DE5"/>
    <w:rsid w:val="00481B1D"/>
    <w:rsid w:val="004825A4"/>
    <w:rsid w:val="004863C3"/>
    <w:rsid w:val="004968D1"/>
    <w:rsid w:val="004A0159"/>
    <w:rsid w:val="004A7697"/>
    <w:rsid w:val="004A7F0D"/>
    <w:rsid w:val="004B35CB"/>
    <w:rsid w:val="004C69E7"/>
    <w:rsid w:val="004D3929"/>
    <w:rsid w:val="004D3F7D"/>
    <w:rsid w:val="004D48DD"/>
    <w:rsid w:val="004D638C"/>
    <w:rsid w:val="004E0155"/>
    <w:rsid w:val="004E5790"/>
    <w:rsid w:val="004E7D0B"/>
    <w:rsid w:val="004F16BB"/>
    <w:rsid w:val="004F5D35"/>
    <w:rsid w:val="00504C3D"/>
    <w:rsid w:val="00506261"/>
    <w:rsid w:val="00513D71"/>
    <w:rsid w:val="005204C4"/>
    <w:rsid w:val="0053205D"/>
    <w:rsid w:val="00532BBB"/>
    <w:rsid w:val="005455D5"/>
    <w:rsid w:val="00545BF2"/>
    <w:rsid w:val="00550AF7"/>
    <w:rsid w:val="00570977"/>
    <w:rsid w:val="00572B76"/>
    <w:rsid w:val="00586270"/>
    <w:rsid w:val="0059585B"/>
    <w:rsid w:val="00596E20"/>
    <w:rsid w:val="005A4C36"/>
    <w:rsid w:val="005B79A8"/>
    <w:rsid w:val="005C2950"/>
    <w:rsid w:val="005C7C17"/>
    <w:rsid w:val="005D0042"/>
    <w:rsid w:val="005D622C"/>
    <w:rsid w:val="005E1B72"/>
    <w:rsid w:val="005E3155"/>
    <w:rsid w:val="005F4AE3"/>
    <w:rsid w:val="005F6E17"/>
    <w:rsid w:val="00602857"/>
    <w:rsid w:val="00605E46"/>
    <w:rsid w:val="00606112"/>
    <w:rsid w:val="00614B3F"/>
    <w:rsid w:val="006202A2"/>
    <w:rsid w:val="00620C48"/>
    <w:rsid w:val="006309F1"/>
    <w:rsid w:val="00631561"/>
    <w:rsid w:val="00633143"/>
    <w:rsid w:val="006411C1"/>
    <w:rsid w:val="00646D49"/>
    <w:rsid w:val="00647916"/>
    <w:rsid w:val="00653AFD"/>
    <w:rsid w:val="006542FE"/>
    <w:rsid w:val="00657F82"/>
    <w:rsid w:val="006647CC"/>
    <w:rsid w:val="00664F9A"/>
    <w:rsid w:val="006674FE"/>
    <w:rsid w:val="0068175A"/>
    <w:rsid w:val="0068265D"/>
    <w:rsid w:val="006827B3"/>
    <w:rsid w:val="00682DEC"/>
    <w:rsid w:val="006859DD"/>
    <w:rsid w:val="00694089"/>
    <w:rsid w:val="006B6B1E"/>
    <w:rsid w:val="006B7547"/>
    <w:rsid w:val="006C5EA5"/>
    <w:rsid w:val="006C6941"/>
    <w:rsid w:val="006E52DF"/>
    <w:rsid w:val="006E5CB2"/>
    <w:rsid w:val="006F0C8B"/>
    <w:rsid w:val="006F15AC"/>
    <w:rsid w:val="006F67A7"/>
    <w:rsid w:val="006F6E74"/>
    <w:rsid w:val="0070589C"/>
    <w:rsid w:val="007065A4"/>
    <w:rsid w:val="0071189F"/>
    <w:rsid w:val="00721BFB"/>
    <w:rsid w:val="00723349"/>
    <w:rsid w:val="00747162"/>
    <w:rsid w:val="00747916"/>
    <w:rsid w:val="0075444D"/>
    <w:rsid w:val="007556E5"/>
    <w:rsid w:val="00756C6C"/>
    <w:rsid w:val="007662D3"/>
    <w:rsid w:val="007708A8"/>
    <w:rsid w:val="0077462B"/>
    <w:rsid w:val="007906EE"/>
    <w:rsid w:val="00790994"/>
    <w:rsid w:val="00790D98"/>
    <w:rsid w:val="00794460"/>
    <w:rsid w:val="007944C3"/>
    <w:rsid w:val="007B1E99"/>
    <w:rsid w:val="007B1FBF"/>
    <w:rsid w:val="007B27A1"/>
    <w:rsid w:val="007B3AC1"/>
    <w:rsid w:val="007B4845"/>
    <w:rsid w:val="007B5CF0"/>
    <w:rsid w:val="007B6519"/>
    <w:rsid w:val="007C0D28"/>
    <w:rsid w:val="007C2D3A"/>
    <w:rsid w:val="007C4FF9"/>
    <w:rsid w:val="007C7AD2"/>
    <w:rsid w:val="007C7F34"/>
    <w:rsid w:val="007F0102"/>
    <w:rsid w:val="007F58FC"/>
    <w:rsid w:val="007F5DCE"/>
    <w:rsid w:val="007F5DD4"/>
    <w:rsid w:val="00801AA5"/>
    <w:rsid w:val="00802B72"/>
    <w:rsid w:val="008121EE"/>
    <w:rsid w:val="00813CD2"/>
    <w:rsid w:val="00816A40"/>
    <w:rsid w:val="00825144"/>
    <w:rsid w:val="008300CD"/>
    <w:rsid w:val="00832758"/>
    <w:rsid w:val="00841F5C"/>
    <w:rsid w:val="00842039"/>
    <w:rsid w:val="0084669A"/>
    <w:rsid w:val="00857834"/>
    <w:rsid w:val="00857E63"/>
    <w:rsid w:val="00867F9F"/>
    <w:rsid w:val="008710AC"/>
    <w:rsid w:val="008751D6"/>
    <w:rsid w:val="00883017"/>
    <w:rsid w:val="00884AA6"/>
    <w:rsid w:val="00894DEA"/>
    <w:rsid w:val="00896CDA"/>
    <w:rsid w:val="008A2D32"/>
    <w:rsid w:val="008B36C4"/>
    <w:rsid w:val="008B4B87"/>
    <w:rsid w:val="008B500C"/>
    <w:rsid w:val="008B71A0"/>
    <w:rsid w:val="008B7F34"/>
    <w:rsid w:val="008C3F83"/>
    <w:rsid w:val="008C7719"/>
    <w:rsid w:val="008D0A60"/>
    <w:rsid w:val="008D1968"/>
    <w:rsid w:val="008E348E"/>
    <w:rsid w:val="008E7D37"/>
    <w:rsid w:val="0090058B"/>
    <w:rsid w:val="00905820"/>
    <w:rsid w:val="009142C0"/>
    <w:rsid w:val="0091485F"/>
    <w:rsid w:val="00914D21"/>
    <w:rsid w:val="0092544F"/>
    <w:rsid w:val="009263B3"/>
    <w:rsid w:val="00927857"/>
    <w:rsid w:val="00927D98"/>
    <w:rsid w:val="009356F7"/>
    <w:rsid w:val="009379F6"/>
    <w:rsid w:val="00944903"/>
    <w:rsid w:val="00954601"/>
    <w:rsid w:val="00975ACA"/>
    <w:rsid w:val="009764A1"/>
    <w:rsid w:val="00981CBB"/>
    <w:rsid w:val="0098359D"/>
    <w:rsid w:val="00997DE7"/>
    <w:rsid w:val="009A0CE8"/>
    <w:rsid w:val="009A1342"/>
    <w:rsid w:val="009A7E2F"/>
    <w:rsid w:val="009B3234"/>
    <w:rsid w:val="009B3BCA"/>
    <w:rsid w:val="009B4DEF"/>
    <w:rsid w:val="009B4F94"/>
    <w:rsid w:val="009C0C5E"/>
    <w:rsid w:val="009C171E"/>
    <w:rsid w:val="009C5D53"/>
    <w:rsid w:val="009D57B6"/>
    <w:rsid w:val="009E095A"/>
    <w:rsid w:val="009F7BAA"/>
    <w:rsid w:val="00A01567"/>
    <w:rsid w:val="00A0764F"/>
    <w:rsid w:val="00A20041"/>
    <w:rsid w:val="00A209FE"/>
    <w:rsid w:val="00A27A52"/>
    <w:rsid w:val="00A3363D"/>
    <w:rsid w:val="00A442A4"/>
    <w:rsid w:val="00A52EC2"/>
    <w:rsid w:val="00A632F7"/>
    <w:rsid w:val="00A7158F"/>
    <w:rsid w:val="00A825AB"/>
    <w:rsid w:val="00A84CC2"/>
    <w:rsid w:val="00A87573"/>
    <w:rsid w:val="00A912FC"/>
    <w:rsid w:val="00A957D2"/>
    <w:rsid w:val="00AA1DC0"/>
    <w:rsid w:val="00AC0567"/>
    <w:rsid w:val="00AC56E8"/>
    <w:rsid w:val="00AD045B"/>
    <w:rsid w:val="00AD0911"/>
    <w:rsid w:val="00AF4185"/>
    <w:rsid w:val="00B01D31"/>
    <w:rsid w:val="00B11E95"/>
    <w:rsid w:val="00B12692"/>
    <w:rsid w:val="00B14F31"/>
    <w:rsid w:val="00B1767C"/>
    <w:rsid w:val="00B2295E"/>
    <w:rsid w:val="00B23F72"/>
    <w:rsid w:val="00B30A8B"/>
    <w:rsid w:val="00B310B6"/>
    <w:rsid w:val="00B317E4"/>
    <w:rsid w:val="00B3268F"/>
    <w:rsid w:val="00B5045C"/>
    <w:rsid w:val="00B514CA"/>
    <w:rsid w:val="00B55092"/>
    <w:rsid w:val="00B615C2"/>
    <w:rsid w:val="00B618F1"/>
    <w:rsid w:val="00B64866"/>
    <w:rsid w:val="00B650CD"/>
    <w:rsid w:val="00B72131"/>
    <w:rsid w:val="00B753BA"/>
    <w:rsid w:val="00B8205B"/>
    <w:rsid w:val="00B93571"/>
    <w:rsid w:val="00B9456F"/>
    <w:rsid w:val="00B94FFB"/>
    <w:rsid w:val="00BA01A0"/>
    <w:rsid w:val="00BA5685"/>
    <w:rsid w:val="00BB03A9"/>
    <w:rsid w:val="00BB633E"/>
    <w:rsid w:val="00BB727C"/>
    <w:rsid w:val="00BC08DE"/>
    <w:rsid w:val="00BC200A"/>
    <w:rsid w:val="00BC2A9A"/>
    <w:rsid w:val="00BC79D7"/>
    <w:rsid w:val="00BD1BC5"/>
    <w:rsid w:val="00BD28AB"/>
    <w:rsid w:val="00BD3C92"/>
    <w:rsid w:val="00BD55F8"/>
    <w:rsid w:val="00BD5EB3"/>
    <w:rsid w:val="00BE30C9"/>
    <w:rsid w:val="00BF4CD9"/>
    <w:rsid w:val="00C00603"/>
    <w:rsid w:val="00C00E21"/>
    <w:rsid w:val="00C14378"/>
    <w:rsid w:val="00C14971"/>
    <w:rsid w:val="00C151E7"/>
    <w:rsid w:val="00C15DE5"/>
    <w:rsid w:val="00C17B5C"/>
    <w:rsid w:val="00C24177"/>
    <w:rsid w:val="00C24C09"/>
    <w:rsid w:val="00C320BC"/>
    <w:rsid w:val="00C32605"/>
    <w:rsid w:val="00C4558A"/>
    <w:rsid w:val="00C55133"/>
    <w:rsid w:val="00C551B6"/>
    <w:rsid w:val="00C60AD7"/>
    <w:rsid w:val="00C60F22"/>
    <w:rsid w:val="00C616C4"/>
    <w:rsid w:val="00C62C80"/>
    <w:rsid w:val="00C64A2C"/>
    <w:rsid w:val="00C66049"/>
    <w:rsid w:val="00C802E3"/>
    <w:rsid w:val="00C90BFB"/>
    <w:rsid w:val="00C9166E"/>
    <w:rsid w:val="00C936EA"/>
    <w:rsid w:val="00C93C84"/>
    <w:rsid w:val="00C95A30"/>
    <w:rsid w:val="00CA12DF"/>
    <w:rsid w:val="00CA1DB6"/>
    <w:rsid w:val="00CA1DBA"/>
    <w:rsid w:val="00CA5E6E"/>
    <w:rsid w:val="00CA6918"/>
    <w:rsid w:val="00CB395F"/>
    <w:rsid w:val="00CB47B8"/>
    <w:rsid w:val="00CB7FD0"/>
    <w:rsid w:val="00CC62E7"/>
    <w:rsid w:val="00CC6856"/>
    <w:rsid w:val="00CD0246"/>
    <w:rsid w:val="00CD1331"/>
    <w:rsid w:val="00CD2F05"/>
    <w:rsid w:val="00CD7E3C"/>
    <w:rsid w:val="00CE47DF"/>
    <w:rsid w:val="00D010C6"/>
    <w:rsid w:val="00D05224"/>
    <w:rsid w:val="00D0750B"/>
    <w:rsid w:val="00D07558"/>
    <w:rsid w:val="00D1429E"/>
    <w:rsid w:val="00D14BAC"/>
    <w:rsid w:val="00D21969"/>
    <w:rsid w:val="00D3089E"/>
    <w:rsid w:val="00D3117A"/>
    <w:rsid w:val="00D327AF"/>
    <w:rsid w:val="00D33695"/>
    <w:rsid w:val="00D36E5B"/>
    <w:rsid w:val="00D457C3"/>
    <w:rsid w:val="00D45D33"/>
    <w:rsid w:val="00D5390D"/>
    <w:rsid w:val="00D571EC"/>
    <w:rsid w:val="00D65F9F"/>
    <w:rsid w:val="00D73712"/>
    <w:rsid w:val="00D74457"/>
    <w:rsid w:val="00D81F46"/>
    <w:rsid w:val="00D82F7D"/>
    <w:rsid w:val="00D94ADC"/>
    <w:rsid w:val="00D95576"/>
    <w:rsid w:val="00D975C0"/>
    <w:rsid w:val="00D97A5A"/>
    <w:rsid w:val="00DA4FFB"/>
    <w:rsid w:val="00DA6930"/>
    <w:rsid w:val="00DB6CF0"/>
    <w:rsid w:val="00DC0090"/>
    <w:rsid w:val="00DC2365"/>
    <w:rsid w:val="00DC2BB0"/>
    <w:rsid w:val="00DC6FF9"/>
    <w:rsid w:val="00DC7C3D"/>
    <w:rsid w:val="00DD256B"/>
    <w:rsid w:val="00DE0206"/>
    <w:rsid w:val="00DE20B0"/>
    <w:rsid w:val="00DE6638"/>
    <w:rsid w:val="00DF7AA7"/>
    <w:rsid w:val="00E01252"/>
    <w:rsid w:val="00E018EE"/>
    <w:rsid w:val="00E02B9C"/>
    <w:rsid w:val="00E16889"/>
    <w:rsid w:val="00E16D04"/>
    <w:rsid w:val="00E23FD7"/>
    <w:rsid w:val="00E277E3"/>
    <w:rsid w:val="00E27A79"/>
    <w:rsid w:val="00E31121"/>
    <w:rsid w:val="00E36D88"/>
    <w:rsid w:val="00E40511"/>
    <w:rsid w:val="00E41C55"/>
    <w:rsid w:val="00E41E12"/>
    <w:rsid w:val="00E4310E"/>
    <w:rsid w:val="00E456EF"/>
    <w:rsid w:val="00E53F03"/>
    <w:rsid w:val="00E55354"/>
    <w:rsid w:val="00E57BD8"/>
    <w:rsid w:val="00E618FB"/>
    <w:rsid w:val="00E64186"/>
    <w:rsid w:val="00E6740B"/>
    <w:rsid w:val="00E740D4"/>
    <w:rsid w:val="00E8280E"/>
    <w:rsid w:val="00E8291A"/>
    <w:rsid w:val="00E83CD6"/>
    <w:rsid w:val="00E937BA"/>
    <w:rsid w:val="00E964E6"/>
    <w:rsid w:val="00E973DD"/>
    <w:rsid w:val="00EB21CE"/>
    <w:rsid w:val="00EB25D2"/>
    <w:rsid w:val="00EB48D1"/>
    <w:rsid w:val="00EB5E54"/>
    <w:rsid w:val="00EB756D"/>
    <w:rsid w:val="00EC50AD"/>
    <w:rsid w:val="00ED015E"/>
    <w:rsid w:val="00ED2B09"/>
    <w:rsid w:val="00ED66B7"/>
    <w:rsid w:val="00EE169F"/>
    <w:rsid w:val="00EE6627"/>
    <w:rsid w:val="00EF63CF"/>
    <w:rsid w:val="00EF7129"/>
    <w:rsid w:val="00F03CCC"/>
    <w:rsid w:val="00F201E5"/>
    <w:rsid w:val="00F36302"/>
    <w:rsid w:val="00F40D2C"/>
    <w:rsid w:val="00F435FE"/>
    <w:rsid w:val="00F523F6"/>
    <w:rsid w:val="00F55784"/>
    <w:rsid w:val="00F66EFC"/>
    <w:rsid w:val="00F72C10"/>
    <w:rsid w:val="00F73C2B"/>
    <w:rsid w:val="00F766B4"/>
    <w:rsid w:val="00F834D6"/>
    <w:rsid w:val="00F86424"/>
    <w:rsid w:val="00F87152"/>
    <w:rsid w:val="00F90986"/>
    <w:rsid w:val="00F95D3F"/>
    <w:rsid w:val="00FA5366"/>
    <w:rsid w:val="00FA6546"/>
    <w:rsid w:val="00FA764A"/>
    <w:rsid w:val="00FB1203"/>
    <w:rsid w:val="00FB226F"/>
    <w:rsid w:val="00FB69E7"/>
    <w:rsid w:val="00FC304C"/>
    <w:rsid w:val="00FC5572"/>
    <w:rsid w:val="00FD518B"/>
    <w:rsid w:val="00FE28AC"/>
    <w:rsid w:val="00FF0172"/>
    <w:rsid w:val="00FF073E"/>
    <w:rsid w:val="00FF2922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4BB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ind w:firstLine="6096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ind w:left="5103"/>
      <w:outlineLvl w:val="4"/>
    </w:pPr>
    <w:rPr>
      <w:bCs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ody Text Indent"/>
    <w:basedOn w:val="a"/>
    <w:link w:val="a6"/>
    <w:pPr>
      <w:ind w:firstLine="720"/>
      <w:jc w:val="both"/>
    </w:pPr>
    <w:rPr>
      <w:sz w:val="28"/>
    </w:rPr>
  </w:style>
  <w:style w:type="paragraph" w:styleId="a7">
    <w:name w:val="caption"/>
    <w:basedOn w:val="a"/>
    <w:next w:val="a"/>
    <w:qFormat/>
    <w:rPr>
      <w:sz w:val="28"/>
    </w:rPr>
  </w:style>
  <w:style w:type="paragraph" w:styleId="a8">
    <w:name w:val="Body Text"/>
    <w:basedOn w:val="a"/>
    <w:pPr>
      <w:jc w:val="both"/>
    </w:pPr>
    <w:rPr>
      <w:sz w:val="28"/>
    </w:rPr>
  </w:style>
  <w:style w:type="character" w:styleId="a9">
    <w:name w:val="page number"/>
    <w:basedOn w:val="a0"/>
  </w:style>
  <w:style w:type="table" w:styleId="aa">
    <w:name w:val="Table Grid"/>
    <w:basedOn w:val="a1"/>
    <w:rsid w:val="00A20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2"/>
    <w:basedOn w:val="a"/>
    <w:rsid w:val="00A209FE"/>
    <w:pPr>
      <w:spacing w:after="120" w:line="480" w:lineRule="auto"/>
    </w:pPr>
  </w:style>
  <w:style w:type="paragraph" w:styleId="ab">
    <w:name w:val="Balloon Text"/>
    <w:basedOn w:val="a"/>
    <w:semiHidden/>
    <w:rsid w:val="0008635E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C5513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C5513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C55133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character" w:customStyle="1" w:styleId="a6">
    <w:name w:val="Основной текст с отступом Знак"/>
    <w:link w:val="a5"/>
    <w:rsid w:val="00DC2BB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1;&#1083;&#1072;&#1085;&#108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Office\Шаблоны\Бланк.dot</Template>
  <TotalTime>1</TotalTime>
  <Pages>1</Pages>
  <Words>195</Words>
  <Characters>1115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Заместителю</vt:lpstr>
    </vt:vector>
  </TitlesOfParts>
  <Company>LGM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Заместителю</dc:title>
  <dc:subject/>
  <dc:creator>Мелеховец</dc:creator>
  <cp:keywords/>
  <cp:lastModifiedBy>Сергей Скороход</cp:lastModifiedBy>
  <cp:revision>2</cp:revision>
  <cp:lastPrinted>2013-12-09T08:23:00Z</cp:lastPrinted>
  <dcterms:created xsi:type="dcterms:W3CDTF">2016-04-19T03:50:00Z</dcterms:created>
  <dcterms:modified xsi:type="dcterms:W3CDTF">2016-04-19T03:50:00Z</dcterms:modified>
</cp:coreProperties>
</file>